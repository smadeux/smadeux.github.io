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1BCA23" w14:textId="77777777" w:rsidR="00206177" w:rsidRDefault="00206177" w:rsidP="00206177">
      <w:pPr>
        <w:jc w:val="center"/>
        <w:rPr>
          <w:b/>
          <w:sz w:val="28"/>
          <w:szCs w:val="28"/>
        </w:rPr>
      </w:pPr>
    </w:p>
    <w:p w14:paraId="6140DF6F" w14:textId="77777777" w:rsidR="00206177" w:rsidRDefault="00206177" w:rsidP="00206177">
      <w:pPr>
        <w:jc w:val="center"/>
        <w:rPr>
          <w:b/>
          <w:sz w:val="28"/>
          <w:szCs w:val="28"/>
        </w:rPr>
      </w:pPr>
    </w:p>
    <w:p w14:paraId="786CACC9" w14:textId="2F9930A4" w:rsidR="00206177" w:rsidRDefault="00206177" w:rsidP="00206177">
      <w:pPr>
        <w:jc w:val="center"/>
        <w:rPr>
          <w:b/>
          <w:sz w:val="28"/>
          <w:szCs w:val="28"/>
        </w:rPr>
      </w:pPr>
    </w:p>
    <w:p w14:paraId="22EBCA3D" w14:textId="77777777" w:rsidR="00206177" w:rsidRDefault="00206177" w:rsidP="00206177">
      <w:pPr>
        <w:jc w:val="center"/>
        <w:rPr>
          <w:b/>
          <w:sz w:val="28"/>
          <w:szCs w:val="28"/>
        </w:rPr>
      </w:pPr>
    </w:p>
    <w:p w14:paraId="7D2CE580" w14:textId="77777777" w:rsidR="00206177" w:rsidRDefault="00206177" w:rsidP="00206177">
      <w:pPr>
        <w:jc w:val="center"/>
        <w:rPr>
          <w:b/>
          <w:sz w:val="28"/>
          <w:szCs w:val="28"/>
        </w:rPr>
      </w:pPr>
    </w:p>
    <w:p w14:paraId="06507EE1" w14:textId="77777777" w:rsidR="00206177" w:rsidRDefault="00206177" w:rsidP="00206177">
      <w:pPr>
        <w:jc w:val="center"/>
        <w:rPr>
          <w:b/>
          <w:sz w:val="28"/>
          <w:szCs w:val="28"/>
        </w:rPr>
      </w:pPr>
    </w:p>
    <w:p w14:paraId="65943568" w14:textId="3E6D688B" w:rsidR="00206177" w:rsidRDefault="00206177" w:rsidP="00206177">
      <w:pPr>
        <w:jc w:val="center"/>
        <w:rPr>
          <w:b/>
          <w:sz w:val="28"/>
          <w:szCs w:val="28"/>
        </w:rPr>
      </w:pPr>
      <w:r w:rsidRPr="00206177">
        <w:rPr>
          <w:b/>
          <w:sz w:val="28"/>
          <w:szCs w:val="28"/>
        </w:rPr>
        <w:t>ECEN 350 Final Project: Power Supply with Current Limit</w:t>
      </w:r>
    </w:p>
    <w:p w14:paraId="494699EB" w14:textId="21967076" w:rsidR="00206177" w:rsidRDefault="00206177" w:rsidP="00206177">
      <w:pPr>
        <w:jc w:val="center"/>
        <w:rPr>
          <w:b/>
          <w:sz w:val="28"/>
          <w:szCs w:val="28"/>
        </w:rPr>
      </w:pPr>
      <w:r>
        <w:rPr>
          <w:b/>
          <w:sz w:val="28"/>
          <w:szCs w:val="28"/>
        </w:rPr>
        <w:t>Scott Madeux</w:t>
      </w:r>
    </w:p>
    <w:p w14:paraId="42B8DC0C" w14:textId="6553BDE3" w:rsidR="00206177" w:rsidRDefault="00206177" w:rsidP="00206177">
      <w:pPr>
        <w:jc w:val="center"/>
        <w:rPr>
          <w:b/>
          <w:sz w:val="28"/>
          <w:szCs w:val="28"/>
        </w:rPr>
      </w:pPr>
      <w:r>
        <w:rPr>
          <w:b/>
          <w:sz w:val="28"/>
          <w:szCs w:val="28"/>
        </w:rPr>
        <w:t>4/</w:t>
      </w:r>
      <w:r w:rsidR="00984119">
        <w:rPr>
          <w:b/>
          <w:sz w:val="28"/>
          <w:szCs w:val="28"/>
        </w:rPr>
        <w:t>6</w:t>
      </w:r>
      <w:r>
        <w:rPr>
          <w:b/>
          <w:sz w:val="28"/>
          <w:szCs w:val="28"/>
        </w:rPr>
        <w:t>/2019</w:t>
      </w:r>
    </w:p>
    <w:p w14:paraId="01202CBF" w14:textId="4A613FE0" w:rsidR="00206177" w:rsidRDefault="00206177" w:rsidP="00206177">
      <w:pPr>
        <w:jc w:val="center"/>
        <w:rPr>
          <w:b/>
          <w:sz w:val="28"/>
          <w:szCs w:val="28"/>
        </w:rPr>
      </w:pPr>
    </w:p>
    <w:p w14:paraId="0FDC5FD4" w14:textId="1454F2BA" w:rsidR="00206177" w:rsidRDefault="00206177" w:rsidP="00206177">
      <w:pPr>
        <w:jc w:val="center"/>
        <w:rPr>
          <w:b/>
          <w:sz w:val="28"/>
          <w:szCs w:val="28"/>
        </w:rPr>
      </w:pPr>
    </w:p>
    <w:p w14:paraId="19F09194" w14:textId="3D0DA399" w:rsidR="00206177" w:rsidRDefault="00206177" w:rsidP="00206177">
      <w:pPr>
        <w:jc w:val="center"/>
        <w:rPr>
          <w:b/>
          <w:sz w:val="28"/>
          <w:szCs w:val="28"/>
        </w:rPr>
      </w:pPr>
    </w:p>
    <w:p w14:paraId="4F49ED56" w14:textId="6222E464" w:rsidR="00206177" w:rsidRDefault="00206177" w:rsidP="00206177">
      <w:pPr>
        <w:jc w:val="center"/>
        <w:rPr>
          <w:b/>
          <w:sz w:val="28"/>
          <w:szCs w:val="28"/>
        </w:rPr>
      </w:pPr>
    </w:p>
    <w:p w14:paraId="6FA0BC99" w14:textId="0470257C" w:rsidR="00206177" w:rsidRDefault="00206177" w:rsidP="00206177">
      <w:pPr>
        <w:jc w:val="center"/>
        <w:rPr>
          <w:b/>
          <w:sz w:val="28"/>
          <w:szCs w:val="28"/>
        </w:rPr>
      </w:pPr>
    </w:p>
    <w:p w14:paraId="5D5AA8BD" w14:textId="7A083851" w:rsidR="00206177" w:rsidRDefault="00206177" w:rsidP="00206177">
      <w:pPr>
        <w:jc w:val="center"/>
        <w:rPr>
          <w:b/>
          <w:sz w:val="28"/>
          <w:szCs w:val="28"/>
        </w:rPr>
      </w:pPr>
    </w:p>
    <w:p w14:paraId="28657D94" w14:textId="588F5DDF" w:rsidR="00206177" w:rsidRDefault="00206177" w:rsidP="00206177">
      <w:pPr>
        <w:jc w:val="center"/>
        <w:rPr>
          <w:b/>
          <w:sz w:val="28"/>
          <w:szCs w:val="28"/>
        </w:rPr>
      </w:pPr>
    </w:p>
    <w:p w14:paraId="0F111C51" w14:textId="1E77FCE9" w:rsidR="00206177" w:rsidRDefault="00206177" w:rsidP="00206177">
      <w:pPr>
        <w:jc w:val="center"/>
        <w:rPr>
          <w:b/>
          <w:sz w:val="28"/>
          <w:szCs w:val="28"/>
        </w:rPr>
      </w:pPr>
    </w:p>
    <w:p w14:paraId="7C2E33EF" w14:textId="4ABA44A6" w:rsidR="00206177" w:rsidRDefault="00206177" w:rsidP="00206177">
      <w:pPr>
        <w:jc w:val="center"/>
        <w:rPr>
          <w:b/>
          <w:sz w:val="28"/>
          <w:szCs w:val="28"/>
        </w:rPr>
      </w:pPr>
    </w:p>
    <w:p w14:paraId="66E880E0" w14:textId="00A4F2C9" w:rsidR="00206177" w:rsidRDefault="00206177" w:rsidP="00206177">
      <w:pPr>
        <w:jc w:val="center"/>
        <w:rPr>
          <w:b/>
          <w:sz w:val="28"/>
          <w:szCs w:val="28"/>
        </w:rPr>
      </w:pPr>
    </w:p>
    <w:p w14:paraId="5302C197" w14:textId="2BC99D04" w:rsidR="00206177" w:rsidRDefault="00206177" w:rsidP="00206177">
      <w:pPr>
        <w:jc w:val="center"/>
        <w:rPr>
          <w:b/>
          <w:sz w:val="28"/>
          <w:szCs w:val="28"/>
        </w:rPr>
      </w:pPr>
    </w:p>
    <w:p w14:paraId="70997B9D" w14:textId="77777777" w:rsidR="00206177" w:rsidRDefault="00206177" w:rsidP="00206177">
      <w:pPr>
        <w:jc w:val="center"/>
        <w:rPr>
          <w:b/>
          <w:sz w:val="28"/>
          <w:szCs w:val="28"/>
        </w:rPr>
      </w:pPr>
    </w:p>
    <w:p w14:paraId="6155B1F7" w14:textId="77777777" w:rsidR="00206177" w:rsidRPr="00206177" w:rsidRDefault="00206177" w:rsidP="00206177">
      <w:pPr>
        <w:jc w:val="center"/>
        <w:rPr>
          <w:b/>
          <w:sz w:val="28"/>
          <w:szCs w:val="28"/>
        </w:rPr>
      </w:pPr>
    </w:p>
    <w:p w14:paraId="545D1720" w14:textId="1DF11DC5" w:rsidR="00855982" w:rsidRPr="00855982" w:rsidRDefault="00206177" w:rsidP="00855982">
      <w:pPr>
        <w:pStyle w:val="Heading1"/>
      </w:pPr>
      <w:r>
        <w:lastRenderedPageBreak/>
        <w:t>Introduction</w:t>
      </w:r>
    </w:p>
    <w:p w14:paraId="745CAB8A" w14:textId="6AC32412" w:rsidR="00875121" w:rsidRDefault="00875121" w:rsidP="00287E50">
      <w:r>
        <w:t>This project was to build a power supply that takes either AC or DC as an input (up to 21V) and converts it into 9V DC as an output.</w:t>
      </w:r>
      <w:r w:rsidR="00752E18">
        <w:t xml:space="preserve"> One of the features included on this power supply </w:t>
      </w:r>
      <w:r w:rsidR="00566E63">
        <w:t>is</w:t>
      </w:r>
      <w:r w:rsidR="00752E18">
        <w:t xml:space="preserve"> an LED</w:t>
      </w:r>
      <w:r w:rsidR="00566E63">
        <w:t xml:space="preserve"> that turns on</w:t>
      </w:r>
      <w:r w:rsidR="00752E18">
        <w:t xml:space="preserve"> when </w:t>
      </w:r>
      <w:r w:rsidR="00566E63">
        <w:t xml:space="preserve">the input voltage </w:t>
      </w:r>
      <w:r w:rsidR="00182924">
        <w:t>is at or</w:t>
      </w:r>
      <w:r w:rsidR="00566E63">
        <w:t xml:space="preserve"> above 14.5 volts.</w:t>
      </w:r>
      <w:r w:rsidR="00752E18">
        <w:t xml:space="preserve"> A second feature is that the output current is limited to prevent</w:t>
      </w:r>
      <w:r w:rsidR="009002E7">
        <w:t xml:space="preserve"> short-circuits and</w:t>
      </w:r>
      <w:r w:rsidR="00752E18">
        <w:t xml:space="preserve"> </w:t>
      </w:r>
      <w:r w:rsidR="006724D0">
        <w:t xml:space="preserve">overheating </w:t>
      </w:r>
      <w:r w:rsidR="009002E7">
        <w:t xml:space="preserve">of </w:t>
      </w:r>
      <w:r w:rsidR="006724D0">
        <w:t>parts.</w:t>
      </w:r>
    </w:p>
    <w:p w14:paraId="5ECF6F3E" w14:textId="34391576" w:rsidR="00C4194E" w:rsidRDefault="00C4194E" w:rsidP="00C4194E">
      <w:pPr>
        <w:pStyle w:val="Heading1"/>
      </w:pPr>
      <w:r>
        <w:t>Theory of Operation</w:t>
      </w:r>
    </w:p>
    <w:p w14:paraId="092E9E85" w14:textId="23A5ACDA" w:rsidR="00A53FF1" w:rsidRPr="00D05ACB" w:rsidRDefault="00A53FF1" w:rsidP="00287E50">
      <w:pPr>
        <w:rPr>
          <w:rFonts w:cstheme="minorHAnsi"/>
          <w:b/>
          <w:bCs/>
        </w:rPr>
      </w:pPr>
      <w:r w:rsidRPr="00D05ACB">
        <w:rPr>
          <w:rFonts w:eastAsia="Calibri" w:cstheme="minorHAnsi"/>
          <w:b/>
          <w:bCs/>
        </w:rPr>
        <w:t xml:space="preserve">What is the purpose of diodes D1 and D2 along with capacitor </w:t>
      </w:r>
      <w:proofErr w:type="spellStart"/>
      <w:r w:rsidRPr="00D05ACB">
        <w:rPr>
          <w:rFonts w:eastAsia="Calibri" w:cstheme="minorHAnsi"/>
          <w:b/>
          <w:bCs/>
        </w:rPr>
        <w:t>Cf</w:t>
      </w:r>
      <w:proofErr w:type="spellEnd"/>
      <w:r w:rsidR="003764B4" w:rsidRPr="00D05ACB">
        <w:rPr>
          <w:rFonts w:eastAsia="Calibri" w:cstheme="minorHAnsi"/>
          <w:b/>
          <w:bCs/>
        </w:rPr>
        <w:t>?</w:t>
      </w:r>
    </w:p>
    <w:p w14:paraId="73745D3B" w14:textId="3938BFB1" w:rsidR="008172B8" w:rsidRPr="00EC5657" w:rsidRDefault="008172B8" w:rsidP="00287E50">
      <w:pPr>
        <w:rPr>
          <w:rFonts w:cstheme="minorHAnsi"/>
        </w:rPr>
      </w:pPr>
      <w:r w:rsidRPr="00EC5657">
        <w:rPr>
          <w:rFonts w:cstheme="minorHAnsi"/>
        </w:rPr>
        <w:t>Diodes D1 and D2 are there to rectify any AC voltage on the input. The diode</w:t>
      </w:r>
      <w:r w:rsidR="00A459C2" w:rsidRPr="00EC5657">
        <w:rPr>
          <w:rFonts w:cstheme="minorHAnsi"/>
        </w:rPr>
        <w:t>s</w:t>
      </w:r>
      <w:r w:rsidRPr="00EC5657">
        <w:rPr>
          <w:rFonts w:cstheme="minorHAnsi"/>
        </w:rPr>
        <w:t xml:space="preserve"> only allow current to pass in one direction in the circuit, turning any AC voltage into DC</w:t>
      </w:r>
      <w:r w:rsidR="00A459C2" w:rsidRPr="00EC5657">
        <w:rPr>
          <w:rFonts w:cstheme="minorHAnsi"/>
        </w:rPr>
        <w:t xml:space="preserve">. Capacitor </w:t>
      </w:r>
      <w:proofErr w:type="spellStart"/>
      <w:r w:rsidR="00A459C2" w:rsidRPr="00EC5657">
        <w:rPr>
          <w:rFonts w:cstheme="minorHAnsi"/>
        </w:rPr>
        <w:t>C</w:t>
      </w:r>
      <w:r w:rsidR="00A459C2" w:rsidRPr="00EC5657">
        <w:rPr>
          <w:rFonts w:cstheme="minorHAnsi"/>
          <w:vertAlign w:val="subscript"/>
        </w:rPr>
        <w:t>f</w:t>
      </w:r>
      <w:proofErr w:type="spellEnd"/>
      <w:r w:rsidR="00A459C2" w:rsidRPr="00EC5657">
        <w:rPr>
          <w:rFonts w:cstheme="minorHAnsi"/>
        </w:rPr>
        <w:t xml:space="preserve"> is there to smooth out the DC signal </w:t>
      </w:r>
      <w:r w:rsidR="00A43785" w:rsidRPr="00EC5657">
        <w:rPr>
          <w:rFonts w:cstheme="minorHAnsi"/>
        </w:rPr>
        <w:t>going into the circuit</w:t>
      </w:r>
      <w:r w:rsidR="00A459C2" w:rsidRPr="00EC5657">
        <w:rPr>
          <w:rFonts w:cstheme="minorHAnsi"/>
        </w:rPr>
        <w:t>. As the voltage rises on either In1 or In2, the capacitor is charged. As the voltage falls, the capacitor will resist the change in voltage by releasing some of its</w:t>
      </w:r>
      <w:r w:rsidR="004848C6" w:rsidRPr="00EC5657">
        <w:rPr>
          <w:rFonts w:cstheme="minorHAnsi"/>
        </w:rPr>
        <w:t>’</w:t>
      </w:r>
      <w:r w:rsidR="00A459C2" w:rsidRPr="00EC5657">
        <w:rPr>
          <w:rFonts w:cstheme="minorHAnsi"/>
        </w:rPr>
        <w:t xml:space="preserve"> charge, hence </w:t>
      </w:r>
      <w:r w:rsidR="00A1727F">
        <w:rPr>
          <w:rFonts w:cstheme="minorHAnsi"/>
        </w:rPr>
        <w:t xml:space="preserve">keeping the voltage </w:t>
      </w:r>
      <w:proofErr w:type="gramStart"/>
      <w:r w:rsidR="00A1727F">
        <w:rPr>
          <w:rFonts w:cstheme="minorHAnsi"/>
        </w:rPr>
        <w:t>fairly steady</w:t>
      </w:r>
      <w:proofErr w:type="gramEnd"/>
      <w:r w:rsidR="00A459C2" w:rsidRPr="00EC5657">
        <w:rPr>
          <w:rFonts w:cstheme="minorHAnsi"/>
        </w:rPr>
        <w:t>.</w:t>
      </w:r>
    </w:p>
    <w:p w14:paraId="4CBBB8A9" w14:textId="4C7C0818" w:rsidR="00A53FF1" w:rsidRPr="00D05ACB" w:rsidRDefault="00A53FF1" w:rsidP="00287E50">
      <w:pPr>
        <w:rPr>
          <w:rFonts w:cstheme="minorHAnsi"/>
          <w:b/>
          <w:bCs/>
        </w:rPr>
      </w:pPr>
      <w:r w:rsidRPr="00D05ACB">
        <w:rPr>
          <w:rFonts w:eastAsia="Calibri" w:cstheme="minorHAnsi"/>
          <w:b/>
          <w:bCs/>
        </w:rPr>
        <w:t>What is the purpose of diodes D3 and DZ1?</w:t>
      </w:r>
    </w:p>
    <w:p w14:paraId="2BCAD16B" w14:textId="4E687902" w:rsidR="00DA6A16" w:rsidRPr="00EC5657" w:rsidRDefault="0072535F" w:rsidP="00287E50">
      <w:pPr>
        <w:rPr>
          <w:rFonts w:cstheme="minorHAnsi"/>
        </w:rPr>
      </w:pPr>
      <w:r w:rsidRPr="00EC5657">
        <w:rPr>
          <w:rFonts w:cstheme="minorHAnsi"/>
        </w:rPr>
        <w:t>Diode DZ1 is there to prevent any current from flowing through that part of the circuit while the input voltage is less than 12V. After that 12V breakout voltage is surpassed</w:t>
      </w:r>
      <w:r w:rsidR="002B3531">
        <w:rPr>
          <w:rFonts w:cstheme="minorHAnsi"/>
        </w:rPr>
        <w:t xml:space="preserve"> and </w:t>
      </w:r>
      <w:r w:rsidRPr="00EC5657">
        <w:rPr>
          <w:rFonts w:cstheme="minorHAnsi"/>
        </w:rPr>
        <w:t xml:space="preserve">current can flow through DZ1 and D3. The LED D3 will turn on once </w:t>
      </w:r>
      <w:r w:rsidR="002B3531">
        <w:rPr>
          <w:rFonts w:cstheme="minorHAnsi"/>
        </w:rPr>
        <w:t>the voltage going into the circuit</w:t>
      </w:r>
      <w:r w:rsidRPr="00EC5657">
        <w:rPr>
          <w:rFonts w:cstheme="minorHAnsi"/>
        </w:rPr>
        <w:t xml:space="preserve"> </w:t>
      </w:r>
      <w:r w:rsidR="002B3531">
        <w:rPr>
          <w:rFonts w:cstheme="minorHAnsi"/>
        </w:rPr>
        <w:t>reaches a couple of volts above the 12V required for DZ1 (</w:t>
      </w:r>
      <w:r w:rsidR="008E53EA" w:rsidRPr="00EC5657">
        <w:rPr>
          <w:rFonts w:cstheme="minorHAnsi"/>
        </w:rPr>
        <w:t>14.5V)</w:t>
      </w:r>
      <w:r w:rsidRPr="00EC5657">
        <w:rPr>
          <w:rFonts w:cstheme="minorHAnsi"/>
        </w:rPr>
        <w:t>.</w:t>
      </w:r>
    </w:p>
    <w:p w14:paraId="61DC2770" w14:textId="35730F5F" w:rsidR="00A53FF1" w:rsidRPr="00D05ACB" w:rsidRDefault="00A53FF1" w:rsidP="00287E50">
      <w:pPr>
        <w:rPr>
          <w:rFonts w:cstheme="minorHAnsi"/>
          <w:b/>
          <w:bCs/>
        </w:rPr>
      </w:pPr>
      <w:r w:rsidRPr="00D05ACB">
        <w:rPr>
          <w:rFonts w:eastAsia="Calibri" w:cstheme="minorHAnsi"/>
          <w:b/>
          <w:bCs/>
        </w:rPr>
        <w:t xml:space="preserve">What is the purpose </w:t>
      </w:r>
      <w:bookmarkStart w:id="0" w:name="_Hlk5174759"/>
      <w:r w:rsidRPr="00D05ACB">
        <w:rPr>
          <w:rFonts w:eastAsia="Calibri" w:cstheme="minorHAnsi"/>
          <w:b/>
          <w:bCs/>
        </w:rPr>
        <w:t>of the LM385 Voltage Reference Diode and op-amp U1-A</w:t>
      </w:r>
      <w:bookmarkEnd w:id="0"/>
      <w:r w:rsidRPr="00D05ACB">
        <w:rPr>
          <w:rFonts w:eastAsia="Calibri" w:cstheme="minorHAnsi"/>
          <w:b/>
          <w:bCs/>
        </w:rPr>
        <w:t>?</w:t>
      </w:r>
    </w:p>
    <w:p w14:paraId="52AFC376" w14:textId="1ABBBFA4" w:rsidR="005C2362" w:rsidRPr="00EC5657" w:rsidRDefault="005C2362" w:rsidP="00287E50">
      <w:pPr>
        <w:rPr>
          <w:rFonts w:eastAsia="Calibri" w:cstheme="minorHAnsi"/>
        </w:rPr>
      </w:pPr>
      <w:r w:rsidRPr="00EC5657">
        <w:rPr>
          <w:rFonts w:eastAsia="Calibri" w:cstheme="minorHAnsi"/>
        </w:rPr>
        <w:t xml:space="preserve">The LM385 Zener Diode has a 2.5V breakdown voltage. This means that after the voltage on this reverse biased diode exceeds 2.5V, current </w:t>
      </w:r>
      <w:proofErr w:type="gramStart"/>
      <w:r w:rsidRPr="00EC5657">
        <w:rPr>
          <w:rFonts w:eastAsia="Calibri" w:cstheme="minorHAnsi"/>
        </w:rPr>
        <w:t>is able to</w:t>
      </w:r>
      <w:proofErr w:type="gramEnd"/>
      <w:r w:rsidRPr="00EC5657">
        <w:rPr>
          <w:rFonts w:eastAsia="Calibri" w:cstheme="minorHAnsi"/>
        </w:rPr>
        <w:t xml:space="preserve"> flow through it. Since the positive input of the op-amp is in parallel with this diode it will have the same voltage on it as does the LM385 (2.5V).</w:t>
      </w:r>
      <w:r w:rsidR="004138FA" w:rsidRPr="00EC5657">
        <w:rPr>
          <w:rFonts w:eastAsia="Calibri" w:cstheme="minorHAnsi"/>
        </w:rPr>
        <w:t xml:space="preserve"> The U1-A op-amp is</w:t>
      </w:r>
      <w:r w:rsidR="00C1575D" w:rsidRPr="00EC5657">
        <w:rPr>
          <w:rFonts w:eastAsia="Calibri" w:cstheme="minorHAnsi"/>
        </w:rPr>
        <w:t xml:space="preserve"> used as a non-inverting amplifier to change </w:t>
      </w:r>
      <w:r w:rsidR="004138FA" w:rsidRPr="00EC5657">
        <w:rPr>
          <w:rFonts w:eastAsia="Calibri" w:cstheme="minorHAnsi"/>
        </w:rPr>
        <w:t>the 2.5 volts coming into it to the 9 volts wanted on the output</w:t>
      </w:r>
      <w:r w:rsidR="00FA62DB" w:rsidRPr="00EC5657">
        <w:rPr>
          <w:rFonts w:eastAsia="Calibri" w:cstheme="minorHAnsi"/>
        </w:rPr>
        <w:t>.</w:t>
      </w:r>
    </w:p>
    <w:p w14:paraId="0456E445" w14:textId="513FECC1" w:rsidR="00A53FF1" w:rsidRPr="00D05ACB" w:rsidRDefault="00A53FF1" w:rsidP="00287E50">
      <w:pPr>
        <w:rPr>
          <w:rFonts w:eastAsia="Calibri" w:cstheme="minorHAnsi"/>
          <w:b/>
          <w:bCs/>
        </w:rPr>
      </w:pPr>
      <w:bookmarkStart w:id="1" w:name="_Hlk5174798"/>
      <w:r w:rsidRPr="00D05ACB">
        <w:rPr>
          <w:rFonts w:cstheme="minorHAnsi"/>
          <w:b/>
          <w:bCs/>
        </w:rPr>
        <w:t xml:space="preserve">How do resistor R5 and </w:t>
      </w:r>
      <w:proofErr w:type="spellStart"/>
      <w:r w:rsidRPr="00D05ACB">
        <w:rPr>
          <w:rFonts w:cstheme="minorHAnsi"/>
          <w:b/>
          <w:bCs/>
        </w:rPr>
        <w:t>npn</w:t>
      </w:r>
      <w:proofErr w:type="spellEnd"/>
      <w:r w:rsidRPr="00D05ACB">
        <w:rPr>
          <w:rFonts w:cstheme="minorHAnsi"/>
          <w:b/>
          <w:bCs/>
        </w:rPr>
        <w:t xml:space="preserve"> transistor Q1 together limit the current through M1 to the desired current limit valu</w:t>
      </w:r>
      <w:bookmarkEnd w:id="1"/>
      <w:r w:rsidRPr="00D05ACB">
        <w:rPr>
          <w:rFonts w:cstheme="minorHAnsi"/>
          <w:b/>
          <w:bCs/>
        </w:rPr>
        <w:t>e?</w:t>
      </w:r>
    </w:p>
    <w:p w14:paraId="60F6F86D" w14:textId="0173BA1D" w:rsidR="004158E0" w:rsidRPr="00EC5657" w:rsidRDefault="004158E0" w:rsidP="00287E50">
      <w:pPr>
        <w:rPr>
          <w:rFonts w:cstheme="minorHAnsi"/>
        </w:rPr>
      </w:pPr>
      <w:r w:rsidRPr="00EC5657">
        <w:rPr>
          <w:rFonts w:cstheme="minorHAnsi"/>
        </w:rPr>
        <w:t>When the drop over R5 becomes at least 0.65V, the transistor Q</w:t>
      </w:r>
      <w:r w:rsidR="00E55F1A" w:rsidRPr="00EC5657">
        <w:rPr>
          <w:rFonts w:cstheme="minorHAnsi"/>
        </w:rPr>
        <w:t>1</w:t>
      </w:r>
      <w:r w:rsidRPr="00EC5657">
        <w:rPr>
          <w:rFonts w:cstheme="minorHAnsi"/>
        </w:rPr>
        <w:t xml:space="preserve"> turns on. Since </w:t>
      </w:r>
      <w:r w:rsidR="00E55F1A" w:rsidRPr="00EC5657">
        <w:rPr>
          <w:rFonts w:cstheme="minorHAnsi"/>
        </w:rPr>
        <w:t>Q1</w:t>
      </w:r>
      <w:r w:rsidRPr="00EC5657">
        <w:rPr>
          <w:rFonts w:cstheme="minorHAnsi"/>
          <w:vertAlign w:val="subscript"/>
        </w:rPr>
        <w:t>V</w:t>
      </w:r>
      <w:r w:rsidR="00E55F1A" w:rsidRPr="00EC5657">
        <w:rPr>
          <w:rFonts w:cstheme="minorHAnsi"/>
          <w:vertAlign w:val="subscript"/>
        </w:rPr>
        <w:t>be</w:t>
      </w:r>
      <w:r w:rsidRPr="00EC5657">
        <w:rPr>
          <w:rFonts w:cstheme="minorHAnsi"/>
        </w:rPr>
        <w:t xml:space="preserve"> remains a constant 0.65V and R5 is a constant resistance, the current in this part of the circuit must remain constant if the transistor Q</w:t>
      </w:r>
      <w:r w:rsidR="00E55F1A" w:rsidRPr="00EC5657">
        <w:rPr>
          <w:rFonts w:cstheme="minorHAnsi"/>
        </w:rPr>
        <w:t>1</w:t>
      </w:r>
      <w:r w:rsidRPr="00EC5657">
        <w:rPr>
          <w:rFonts w:cstheme="minorHAnsi"/>
        </w:rPr>
        <w:t xml:space="preserve"> is on. In this case since R5 is </w:t>
      </w:r>
      <w:r w:rsidR="00E55F1A" w:rsidRPr="00EC5657">
        <w:rPr>
          <w:rFonts w:cstheme="minorHAnsi"/>
        </w:rPr>
        <w:t>3.9</w:t>
      </w:r>
      <w:r w:rsidRPr="00EC5657">
        <w:rPr>
          <w:rFonts w:cstheme="minorHAnsi"/>
        </w:rPr>
        <w:t>ohm, the current will max out at around 0.65V/</w:t>
      </w:r>
      <w:r w:rsidR="00C403E2" w:rsidRPr="00EC5657">
        <w:rPr>
          <w:rFonts w:cstheme="minorHAnsi"/>
        </w:rPr>
        <w:t>3.9</w:t>
      </w:r>
      <w:r w:rsidRPr="00EC5657">
        <w:rPr>
          <w:rFonts w:cstheme="minorHAnsi"/>
        </w:rPr>
        <w:t>ohm or 1</w:t>
      </w:r>
      <w:r w:rsidR="00C403E2" w:rsidRPr="00EC5657">
        <w:rPr>
          <w:rFonts w:cstheme="minorHAnsi"/>
        </w:rPr>
        <w:t>67</w:t>
      </w:r>
      <w:r w:rsidRPr="00EC5657">
        <w:rPr>
          <w:rFonts w:cstheme="minorHAnsi"/>
        </w:rPr>
        <w:t>mA.</w:t>
      </w:r>
      <w:r w:rsidR="002170AD" w:rsidRPr="00EC5657">
        <w:rPr>
          <w:rFonts w:cstheme="minorHAnsi"/>
        </w:rPr>
        <w:t xml:space="preserve"> Since the current cannot go higher than this limit, the output voltage must drop once the current limit is met.</w:t>
      </w:r>
      <w:r w:rsidR="00674D0B" w:rsidRPr="00EC5657">
        <w:rPr>
          <w:rFonts w:cstheme="minorHAnsi"/>
        </w:rPr>
        <w:t xml:space="preserve"> Once it is turned on, the transistor Q1 limits V</w:t>
      </w:r>
      <w:r w:rsidR="00674D0B" w:rsidRPr="00EC5657">
        <w:rPr>
          <w:rFonts w:cstheme="minorHAnsi"/>
          <w:vertAlign w:val="subscript"/>
        </w:rPr>
        <w:t>GS</w:t>
      </w:r>
      <w:r w:rsidR="00674D0B" w:rsidRPr="00EC5657">
        <w:rPr>
          <w:rFonts w:cstheme="minorHAnsi"/>
        </w:rPr>
        <w:t xml:space="preserve"> of M1 so that V</w:t>
      </w:r>
      <w:r w:rsidR="00674D0B" w:rsidRPr="00EC5657">
        <w:rPr>
          <w:rFonts w:cstheme="minorHAnsi"/>
          <w:vertAlign w:val="subscript"/>
        </w:rPr>
        <w:t>GS</w:t>
      </w:r>
      <w:r w:rsidR="00674D0B" w:rsidRPr="00EC5657">
        <w:rPr>
          <w:rFonts w:cstheme="minorHAnsi"/>
        </w:rPr>
        <w:t xml:space="preserve"> is</w:t>
      </w:r>
      <w:r w:rsidR="00D35D14">
        <w:rPr>
          <w:rFonts w:cstheme="minorHAnsi"/>
        </w:rPr>
        <w:t xml:space="preserve"> such that I</w:t>
      </w:r>
      <w:r w:rsidR="00D35D14">
        <w:rPr>
          <w:rFonts w:cstheme="minorHAnsi"/>
          <w:vertAlign w:val="subscript"/>
        </w:rPr>
        <w:t>D</w:t>
      </w:r>
      <w:r w:rsidR="00D35D14">
        <w:rPr>
          <w:rFonts w:cstheme="minorHAnsi"/>
        </w:rPr>
        <w:t xml:space="preserve"> is</w:t>
      </w:r>
      <w:r w:rsidR="00674D0B" w:rsidRPr="00EC5657">
        <w:rPr>
          <w:rFonts w:cstheme="minorHAnsi"/>
        </w:rPr>
        <w:t xml:space="preserve"> always 167mA.</w:t>
      </w:r>
      <w:bookmarkStart w:id="2" w:name="_GoBack"/>
      <w:bookmarkEnd w:id="2"/>
    </w:p>
    <w:p w14:paraId="54AB075F" w14:textId="510B2534" w:rsidR="007430BF" w:rsidRPr="00D05ACB" w:rsidRDefault="007430BF" w:rsidP="007430BF">
      <w:pPr>
        <w:rPr>
          <w:rFonts w:cstheme="minorHAnsi"/>
          <w:b/>
          <w:bCs/>
        </w:rPr>
      </w:pPr>
      <w:r w:rsidRPr="00D05ACB">
        <w:rPr>
          <w:rFonts w:cstheme="minorHAnsi"/>
          <w:b/>
          <w:bCs/>
        </w:rPr>
        <w:t>How does op-amp U1-B along with MOSFET M1 provide a regulated output voltage?</w:t>
      </w:r>
    </w:p>
    <w:p w14:paraId="339F2B29" w14:textId="0398CA5B" w:rsidR="004158E0" w:rsidRPr="00EC5657" w:rsidRDefault="00333A91" w:rsidP="007430BF">
      <w:pPr>
        <w:rPr>
          <w:rFonts w:cstheme="minorHAnsi"/>
        </w:rPr>
      </w:pPr>
      <w:r w:rsidRPr="00EC5657">
        <w:rPr>
          <w:rFonts w:cstheme="minorHAnsi"/>
        </w:rPr>
        <w:t>When the output current i</w:t>
      </w:r>
      <w:r w:rsidR="00FC474D">
        <w:rPr>
          <w:rFonts w:cstheme="minorHAnsi"/>
        </w:rPr>
        <w:t>s</w:t>
      </w:r>
      <w:r w:rsidRPr="00EC5657">
        <w:rPr>
          <w:rFonts w:cstheme="minorHAnsi"/>
        </w:rPr>
        <w:t xml:space="preserve"> below the limit, t</w:t>
      </w:r>
      <w:r w:rsidR="00C83E5E" w:rsidRPr="00EC5657">
        <w:rPr>
          <w:rFonts w:cstheme="minorHAnsi"/>
        </w:rPr>
        <w:t xml:space="preserve">he op-amp U1-B </w:t>
      </w:r>
      <w:r w:rsidRPr="00EC5657">
        <w:rPr>
          <w:rFonts w:cstheme="minorHAnsi"/>
        </w:rPr>
        <w:t>keeps V</w:t>
      </w:r>
      <w:r w:rsidRPr="00EC5657">
        <w:rPr>
          <w:rFonts w:cstheme="minorHAnsi"/>
          <w:vertAlign w:val="subscript"/>
        </w:rPr>
        <w:t>GS</w:t>
      </w:r>
      <w:r w:rsidRPr="00EC5657">
        <w:rPr>
          <w:rFonts w:cstheme="minorHAnsi"/>
        </w:rPr>
        <w:t xml:space="preserve"> of the MOSFET M1 at a voltage were I</w:t>
      </w:r>
      <w:r w:rsidRPr="00EC5657">
        <w:rPr>
          <w:rFonts w:cstheme="minorHAnsi"/>
          <w:vertAlign w:val="subscript"/>
        </w:rPr>
        <w:t>D</w:t>
      </w:r>
      <w:r w:rsidRPr="00EC5657">
        <w:rPr>
          <w:rFonts w:cstheme="minorHAnsi"/>
        </w:rPr>
        <w:t>(</w:t>
      </w:r>
      <w:proofErr w:type="spellStart"/>
      <w:r w:rsidRPr="00EC5657">
        <w:rPr>
          <w:rFonts w:cstheme="minorHAnsi"/>
        </w:rPr>
        <w:t>Rload</w:t>
      </w:r>
      <w:proofErr w:type="spellEnd"/>
      <w:r w:rsidRPr="00EC5657">
        <w:rPr>
          <w:rFonts w:cstheme="minorHAnsi"/>
        </w:rPr>
        <w:t>) = 9V.</w:t>
      </w:r>
      <w:r w:rsidR="008F7369" w:rsidRPr="00EC5657">
        <w:rPr>
          <w:rFonts w:cstheme="minorHAnsi"/>
        </w:rPr>
        <w:t xml:space="preserve"> It </w:t>
      </w:r>
      <w:r w:rsidR="00584474" w:rsidRPr="00EC5657">
        <w:rPr>
          <w:rFonts w:cstheme="minorHAnsi"/>
        </w:rPr>
        <w:t xml:space="preserve">does this because, as the load resistance increases, this causes </w:t>
      </w:r>
      <w:proofErr w:type="spellStart"/>
      <w:r w:rsidR="00584474" w:rsidRPr="00EC5657">
        <w:rPr>
          <w:rFonts w:cstheme="minorHAnsi"/>
        </w:rPr>
        <w:t>Vout</w:t>
      </w:r>
      <w:proofErr w:type="spellEnd"/>
      <w:r w:rsidR="00584474" w:rsidRPr="00EC5657">
        <w:rPr>
          <w:rFonts w:cstheme="minorHAnsi"/>
        </w:rPr>
        <w:t xml:space="preserve"> to increase, which is connected to the negative input on U1-B. Since we want both positive and negative inputs on </w:t>
      </w:r>
      <w:r w:rsidR="00584474" w:rsidRPr="00EC5657">
        <w:rPr>
          <w:rFonts w:cstheme="minorHAnsi"/>
        </w:rPr>
        <w:lastRenderedPageBreak/>
        <w:t>the op-amp to be the same, the op-amp will adjust the output voltage going to the gate of M1 until there is enough current</w:t>
      </w:r>
      <w:r w:rsidR="003961F8" w:rsidRPr="00EC5657">
        <w:rPr>
          <w:rFonts w:cstheme="minorHAnsi"/>
        </w:rPr>
        <w:t xml:space="preserve"> passing through M1</w:t>
      </w:r>
      <w:r w:rsidR="00584474" w:rsidRPr="00EC5657">
        <w:rPr>
          <w:rFonts w:cstheme="minorHAnsi"/>
        </w:rPr>
        <w:t xml:space="preserve"> for </w:t>
      </w:r>
      <w:proofErr w:type="spellStart"/>
      <w:r w:rsidR="00584474" w:rsidRPr="00EC5657">
        <w:rPr>
          <w:rFonts w:cstheme="minorHAnsi"/>
        </w:rPr>
        <w:t>Vout</w:t>
      </w:r>
      <w:proofErr w:type="spellEnd"/>
      <w:r w:rsidR="00584474" w:rsidRPr="00EC5657">
        <w:rPr>
          <w:rFonts w:cstheme="minorHAnsi"/>
        </w:rPr>
        <w:t xml:space="preserve"> </w:t>
      </w:r>
      <w:r w:rsidR="003961F8" w:rsidRPr="00EC5657">
        <w:rPr>
          <w:rFonts w:cstheme="minorHAnsi"/>
        </w:rPr>
        <w:t xml:space="preserve">to </w:t>
      </w:r>
      <w:r w:rsidR="00584474" w:rsidRPr="00EC5657">
        <w:rPr>
          <w:rFonts w:cstheme="minorHAnsi"/>
        </w:rPr>
        <w:t>be 9V</w:t>
      </w:r>
      <w:r w:rsidR="00A71CB8">
        <w:rPr>
          <w:rFonts w:cstheme="minorHAnsi"/>
        </w:rPr>
        <w:t xml:space="preserve"> and match the positive input of the op-amp</w:t>
      </w:r>
      <w:r w:rsidR="00584474" w:rsidRPr="00EC5657">
        <w:rPr>
          <w:rFonts w:cstheme="minorHAnsi"/>
        </w:rPr>
        <w:t>.</w:t>
      </w:r>
    </w:p>
    <w:p w14:paraId="324CE3DD" w14:textId="301B512F" w:rsidR="00B77B95" w:rsidRDefault="000E3C91" w:rsidP="00B77B95">
      <w:pPr>
        <w:jc w:val="center"/>
        <w:rPr>
          <w:rFonts w:cstheme="minorHAnsi"/>
        </w:rPr>
      </w:pPr>
      <w:r>
        <w:rPr>
          <w:rFonts w:cstheme="minorHAnsi"/>
          <w:noProof/>
        </w:rPr>
        <w:drawing>
          <wp:inline distT="0" distB="0" distL="0" distR="0" wp14:anchorId="23064002" wp14:editId="109489C1">
            <wp:extent cx="5943368" cy="2673927"/>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ower Supply Schematic.png"/>
                    <pic:cNvPicPr/>
                  </pic:nvPicPr>
                  <pic:blipFill rotWithShape="1">
                    <a:blip r:embed="rId10" cstate="print">
                      <a:extLst>
                        <a:ext uri="{28A0092B-C50C-407E-A947-70E740481C1C}">
                          <a14:useLocalDpi xmlns:a14="http://schemas.microsoft.com/office/drawing/2010/main" val="0"/>
                        </a:ext>
                      </a:extLst>
                    </a:blip>
                    <a:srcRect t="11810" b="8207"/>
                    <a:stretch/>
                  </pic:blipFill>
                  <pic:spPr bwMode="auto">
                    <a:xfrm>
                      <a:off x="0" y="0"/>
                      <a:ext cx="5943600" cy="2674031"/>
                    </a:xfrm>
                    <a:prstGeom prst="rect">
                      <a:avLst/>
                    </a:prstGeom>
                    <a:ln>
                      <a:noFill/>
                    </a:ln>
                    <a:extLst>
                      <a:ext uri="{53640926-AAD7-44D8-BBD7-CCE9431645EC}">
                        <a14:shadowObscured xmlns:a14="http://schemas.microsoft.com/office/drawing/2010/main"/>
                      </a:ext>
                    </a:extLst>
                  </pic:spPr>
                </pic:pic>
              </a:graphicData>
            </a:graphic>
          </wp:inline>
        </w:drawing>
      </w:r>
    </w:p>
    <w:p w14:paraId="585C30BF" w14:textId="2F35BB99" w:rsidR="00B77B95" w:rsidRPr="00B77B95" w:rsidRDefault="00B77B95" w:rsidP="00B77B95">
      <w:pPr>
        <w:jc w:val="center"/>
        <w:rPr>
          <w:rFonts w:cstheme="minorHAnsi"/>
        </w:rPr>
      </w:pPr>
      <w:r>
        <w:rPr>
          <w:rFonts w:cstheme="minorHAnsi"/>
          <w:b/>
        </w:rPr>
        <w:t xml:space="preserve">Figure </w:t>
      </w:r>
      <w:r w:rsidR="00E82DC1">
        <w:rPr>
          <w:rFonts w:cstheme="minorHAnsi"/>
          <w:b/>
        </w:rPr>
        <w:t>1</w:t>
      </w:r>
      <w:r>
        <w:rPr>
          <w:rFonts w:cstheme="minorHAnsi"/>
          <w:b/>
        </w:rPr>
        <w:t xml:space="preserve">: </w:t>
      </w:r>
      <w:r>
        <w:rPr>
          <w:rFonts w:cstheme="minorHAnsi"/>
        </w:rPr>
        <w:t>Schematic Diagram of the DC Power Supply</w:t>
      </w:r>
    </w:p>
    <w:p w14:paraId="565B253C" w14:textId="75FF3BAC" w:rsidR="007430BF" w:rsidRPr="00E85137" w:rsidRDefault="007430BF" w:rsidP="007430BF">
      <w:pPr>
        <w:rPr>
          <w:rFonts w:cstheme="minorHAnsi"/>
          <w:b/>
          <w:u w:val="single"/>
        </w:rPr>
      </w:pPr>
      <w:r w:rsidRPr="00E85137">
        <w:rPr>
          <w:rFonts w:cstheme="minorHAnsi"/>
          <w:b/>
          <w:u w:val="single"/>
        </w:rPr>
        <w:t>Calculations:</w:t>
      </w:r>
    </w:p>
    <w:p w14:paraId="5BA12F8B" w14:textId="441DF388" w:rsidR="007430BF" w:rsidRDefault="00E87F8B" w:rsidP="007430BF">
      <w:pPr>
        <w:rPr>
          <w:rFonts w:cstheme="minorHAnsi"/>
        </w:rPr>
      </w:pPr>
      <w:r>
        <w:rPr>
          <w:rFonts w:cstheme="minorHAnsi"/>
        </w:rPr>
        <w:t>Current Limit</w:t>
      </w:r>
    </w:p>
    <w:p w14:paraId="0EE9629D" w14:textId="467127DD" w:rsidR="00E87F8B" w:rsidRPr="00FC6359" w:rsidRDefault="00E87F8B" w:rsidP="00E87F8B">
      <w:pPr>
        <w:spacing w:after="5" w:line="249" w:lineRule="auto"/>
        <w:ind w:left="765"/>
        <w:rPr>
          <w:rFonts w:cstheme="minorHAnsi"/>
        </w:rPr>
      </w:pPr>
      <w:proofErr w:type="spellStart"/>
      <w:r w:rsidRPr="00FC6359">
        <w:rPr>
          <w:rFonts w:cstheme="minorHAnsi"/>
        </w:rPr>
        <w:t>T</w:t>
      </w:r>
      <w:r w:rsidRPr="00FC6359">
        <w:rPr>
          <w:rFonts w:cstheme="minorHAnsi"/>
          <w:vertAlign w:val="subscript"/>
        </w:rPr>
        <w:t>max</w:t>
      </w:r>
      <w:proofErr w:type="spellEnd"/>
      <w:r w:rsidRPr="00FC6359">
        <w:rPr>
          <w:rFonts w:cstheme="minorHAnsi"/>
          <w:vertAlign w:val="subscript"/>
        </w:rPr>
        <w:softHyphen/>
      </w:r>
      <w:r w:rsidRPr="00FC6359">
        <w:rPr>
          <w:rFonts w:cstheme="minorHAnsi"/>
        </w:rPr>
        <w:t xml:space="preserve"> </w:t>
      </w:r>
      <w:r w:rsidRPr="00FC6359">
        <w:rPr>
          <w:rFonts w:cstheme="minorHAnsi"/>
        </w:rPr>
        <w:tab/>
        <w:t>= 175˚C</w:t>
      </w:r>
    </w:p>
    <w:p w14:paraId="2A78CD65" w14:textId="7E1329B7" w:rsidR="00E87F8B" w:rsidRPr="00FC6359" w:rsidRDefault="00E87F8B" w:rsidP="00E87F8B">
      <w:pPr>
        <w:spacing w:after="5" w:line="249" w:lineRule="auto"/>
        <w:ind w:left="765"/>
        <w:rPr>
          <w:rFonts w:cstheme="minorHAnsi"/>
        </w:rPr>
      </w:pPr>
      <w:proofErr w:type="spellStart"/>
      <w:r w:rsidRPr="00FC6359">
        <w:rPr>
          <w:rFonts w:cstheme="minorHAnsi"/>
        </w:rPr>
        <w:t>T</w:t>
      </w:r>
      <w:r w:rsidRPr="00FC6359">
        <w:rPr>
          <w:rFonts w:cstheme="minorHAnsi"/>
          <w:vertAlign w:val="subscript"/>
        </w:rPr>
        <w:t>amb</w:t>
      </w:r>
      <w:proofErr w:type="spellEnd"/>
      <w:r w:rsidRPr="00FC6359">
        <w:rPr>
          <w:rFonts w:cstheme="minorHAnsi"/>
          <w:vertAlign w:val="subscript"/>
        </w:rPr>
        <w:softHyphen/>
      </w:r>
      <w:r w:rsidRPr="00FC6359">
        <w:rPr>
          <w:rFonts w:cstheme="minorHAnsi"/>
        </w:rPr>
        <w:t xml:space="preserve"> </w:t>
      </w:r>
      <w:r w:rsidRPr="00FC6359">
        <w:rPr>
          <w:rFonts w:cstheme="minorHAnsi"/>
        </w:rPr>
        <w:tab/>
        <w:t>= 50˚C</w:t>
      </w:r>
    </w:p>
    <w:p w14:paraId="776C638B" w14:textId="77777777" w:rsidR="00E87F8B" w:rsidRPr="00FC6359" w:rsidRDefault="00E87F8B" w:rsidP="00E87F8B">
      <w:pPr>
        <w:spacing w:after="5" w:line="249" w:lineRule="auto"/>
        <w:ind w:left="765"/>
        <w:rPr>
          <w:rFonts w:cstheme="minorHAnsi"/>
        </w:rPr>
      </w:pPr>
      <w:r w:rsidRPr="00FC6359">
        <w:rPr>
          <w:rFonts w:cstheme="minorHAnsi"/>
        </w:rPr>
        <w:t>Thermal Resistance = 62.5 ˚C/W</w:t>
      </w:r>
    </w:p>
    <w:p w14:paraId="1433D31F" w14:textId="79DB9058" w:rsidR="00E87F8B" w:rsidRPr="00FC6359" w:rsidRDefault="00E87F8B" w:rsidP="00E87F8B">
      <w:pPr>
        <w:spacing w:after="5" w:line="249" w:lineRule="auto"/>
        <w:ind w:left="765"/>
        <w:rPr>
          <w:rFonts w:cstheme="minorHAnsi"/>
        </w:rPr>
      </w:pPr>
      <w:r w:rsidRPr="00FC6359">
        <w:rPr>
          <w:rFonts w:cstheme="minorHAnsi"/>
        </w:rPr>
        <w:t>V</w:t>
      </w:r>
      <w:r w:rsidRPr="00FC6359">
        <w:rPr>
          <w:rFonts w:cstheme="minorHAnsi"/>
          <w:vertAlign w:val="subscript"/>
        </w:rPr>
        <w:t>D</w:t>
      </w:r>
      <w:r w:rsidRPr="00FC6359">
        <w:rPr>
          <w:rFonts w:cstheme="minorHAnsi"/>
        </w:rPr>
        <w:t xml:space="preserve"> </w:t>
      </w:r>
      <w:r w:rsidR="00B24C92">
        <w:rPr>
          <w:rFonts w:cstheme="minorHAnsi"/>
        </w:rPr>
        <w:t>=</w:t>
      </w:r>
      <w:r w:rsidRPr="00FC6359">
        <w:rPr>
          <w:rFonts w:cstheme="minorHAnsi"/>
        </w:rPr>
        <w:t xml:space="preserve"> </w:t>
      </w:r>
      <w:proofErr w:type="spellStart"/>
      <w:r w:rsidRPr="00FC6359">
        <w:rPr>
          <w:rFonts w:cstheme="minorHAnsi"/>
        </w:rPr>
        <w:t>V</w:t>
      </w:r>
      <w:r w:rsidRPr="00FC6359">
        <w:rPr>
          <w:rFonts w:cstheme="minorHAnsi"/>
          <w:vertAlign w:val="subscript"/>
        </w:rPr>
        <w:t>filterd</w:t>
      </w:r>
      <w:proofErr w:type="spellEnd"/>
      <w:r w:rsidRPr="00FC6359">
        <w:rPr>
          <w:rFonts w:cstheme="minorHAnsi"/>
        </w:rPr>
        <w:t xml:space="preserve"> = 21V</w:t>
      </w:r>
    </w:p>
    <w:p w14:paraId="2336F70C" w14:textId="2D7027B3" w:rsidR="00E87F8B" w:rsidRPr="00FC6359" w:rsidRDefault="00E87F8B" w:rsidP="00E87F8B">
      <w:pPr>
        <w:spacing w:after="5" w:line="249" w:lineRule="auto"/>
        <w:ind w:left="765"/>
        <w:rPr>
          <w:rFonts w:cstheme="minorHAnsi"/>
        </w:rPr>
      </w:pPr>
      <w:r w:rsidRPr="00FC6359">
        <w:rPr>
          <w:rFonts w:cstheme="minorHAnsi"/>
        </w:rPr>
        <w:t>V</w:t>
      </w:r>
      <w:r w:rsidRPr="00FC6359">
        <w:rPr>
          <w:rFonts w:cstheme="minorHAnsi"/>
          <w:vertAlign w:val="subscript"/>
        </w:rPr>
        <w:t>S</w:t>
      </w:r>
      <w:r w:rsidRPr="00FC6359">
        <w:rPr>
          <w:rFonts w:cstheme="minorHAnsi"/>
        </w:rPr>
        <w:t xml:space="preserve"> </w:t>
      </w:r>
      <w:r w:rsidRPr="00FC6359">
        <w:rPr>
          <w:rFonts w:cstheme="minorHAnsi"/>
        </w:rPr>
        <w:tab/>
        <w:t xml:space="preserve">= </w:t>
      </w:r>
      <w:proofErr w:type="spellStart"/>
      <w:r w:rsidRPr="00FC6359">
        <w:rPr>
          <w:rFonts w:cstheme="minorHAnsi"/>
        </w:rPr>
        <w:t>Vref</w:t>
      </w:r>
      <w:proofErr w:type="spellEnd"/>
      <w:r w:rsidRPr="00FC6359">
        <w:rPr>
          <w:rFonts w:cstheme="minorHAnsi"/>
        </w:rPr>
        <w:t xml:space="preserve"> = </w:t>
      </w:r>
      <w:proofErr w:type="spellStart"/>
      <w:r w:rsidRPr="00FC6359">
        <w:rPr>
          <w:rFonts w:cstheme="minorHAnsi"/>
        </w:rPr>
        <w:t>Vout</w:t>
      </w:r>
      <w:proofErr w:type="spellEnd"/>
      <w:r w:rsidRPr="00FC6359">
        <w:rPr>
          <w:rFonts w:cstheme="minorHAnsi"/>
        </w:rPr>
        <w:t xml:space="preserve"> = 9V</w:t>
      </w:r>
    </w:p>
    <w:p w14:paraId="19B4B1BB" w14:textId="4413249B" w:rsidR="00E87F8B" w:rsidRPr="00FC6359" w:rsidRDefault="00E87F8B" w:rsidP="00E87F8B">
      <w:pPr>
        <w:spacing w:after="5" w:line="249" w:lineRule="auto"/>
        <w:ind w:left="765"/>
        <w:rPr>
          <w:rFonts w:cstheme="minorHAnsi"/>
        </w:rPr>
      </w:pPr>
      <w:r w:rsidRPr="00FC6359">
        <w:rPr>
          <w:rFonts w:cstheme="minorHAnsi"/>
        </w:rPr>
        <w:t>V</w:t>
      </w:r>
      <w:r w:rsidRPr="00FC6359">
        <w:rPr>
          <w:rFonts w:cstheme="minorHAnsi"/>
          <w:vertAlign w:val="subscript"/>
        </w:rPr>
        <w:t>DS</w:t>
      </w:r>
      <w:r w:rsidRPr="00FC6359">
        <w:rPr>
          <w:rFonts w:cstheme="minorHAnsi"/>
        </w:rPr>
        <w:t xml:space="preserve"> </w:t>
      </w:r>
      <w:r w:rsidRPr="00FC6359">
        <w:rPr>
          <w:rFonts w:cstheme="minorHAnsi"/>
        </w:rPr>
        <w:tab/>
        <w:t>= 21V – 9V – R5(</w:t>
      </w:r>
      <w:proofErr w:type="spellStart"/>
      <w:r w:rsidRPr="00FC6359">
        <w:rPr>
          <w:rFonts w:cstheme="minorHAnsi"/>
        </w:rPr>
        <w:t>I</w:t>
      </w:r>
      <w:r w:rsidRPr="00FC6359">
        <w:rPr>
          <w:rFonts w:cstheme="minorHAnsi"/>
          <w:vertAlign w:val="subscript"/>
        </w:rPr>
        <w:t>Dmax</w:t>
      </w:r>
      <w:proofErr w:type="spellEnd"/>
      <w:r w:rsidRPr="00FC6359">
        <w:rPr>
          <w:rFonts w:cstheme="minorHAnsi"/>
        </w:rPr>
        <w:t xml:space="preserve">) </w:t>
      </w:r>
    </w:p>
    <w:p w14:paraId="0EB05656" w14:textId="43547260" w:rsidR="00E87F8B" w:rsidRPr="00FC6359" w:rsidRDefault="00E87F8B" w:rsidP="00E87F8B">
      <w:pPr>
        <w:spacing w:after="5" w:line="249" w:lineRule="auto"/>
        <w:ind w:left="765" w:firstLine="651"/>
        <w:rPr>
          <w:rFonts w:cstheme="minorHAnsi"/>
        </w:rPr>
      </w:pPr>
      <w:r w:rsidRPr="00FC6359">
        <w:rPr>
          <w:rFonts w:cstheme="minorHAnsi"/>
        </w:rPr>
        <w:t>= 12V – 0.65V = 11.35V</w:t>
      </w:r>
    </w:p>
    <w:p w14:paraId="6D3BA55D" w14:textId="46EDE16A" w:rsidR="00E87F8B" w:rsidRPr="00FC6359" w:rsidRDefault="00E87F8B" w:rsidP="00E87F8B">
      <w:pPr>
        <w:spacing w:after="5" w:line="249" w:lineRule="auto"/>
        <w:ind w:left="765"/>
        <w:rPr>
          <w:rFonts w:cstheme="minorHAnsi"/>
        </w:rPr>
      </w:pPr>
      <w:proofErr w:type="spellStart"/>
      <w:r w:rsidRPr="00FC6359">
        <w:rPr>
          <w:rFonts w:cstheme="minorHAnsi"/>
        </w:rPr>
        <w:t>I</w:t>
      </w:r>
      <w:r w:rsidRPr="00FC6359">
        <w:rPr>
          <w:rFonts w:cstheme="minorHAnsi"/>
          <w:vertAlign w:val="subscript"/>
        </w:rPr>
        <w:t>Dmax</w:t>
      </w:r>
      <w:proofErr w:type="spellEnd"/>
      <w:r w:rsidRPr="00FC6359">
        <w:rPr>
          <w:rFonts w:cstheme="minorHAnsi"/>
        </w:rPr>
        <w:t xml:space="preserve"> </w:t>
      </w:r>
      <w:r w:rsidRPr="00FC6359">
        <w:rPr>
          <w:rFonts w:cstheme="minorHAnsi"/>
        </w:rPr>
        <w:tab/>
        <w:t>= (</w:t>
      </w:r>
      <w:proofErr w:type="spellStart"/>
      <w:r w:rsidRPr="00FC6359">
        <w:rPr>
          <w:rFonts w:cstheme="minorHAnsi"/>
        </w:rPr>
        <w:t>T</w:t>
      </w:r>
      <w:r w:rsidRPr="00FC6359">
        <w:rPr>
          <w:rFonts w:cstheme="minorHAnsi"/>
          <w:vertAlign w:val="subscript"/>
        </w:rPr>
        <w:t>max</w:t>
      </w:r>
      <w:proofErr w:type="spellEnd"/>
      <w:r w:rsidRPr="00FC6359">
        <w:rPr>
          <w:rFonts w:cstheme="minorHAnsi"/>
        </w:rPr>
        <w:t xml:space="preserve"> – </w:t>
      </w:r>
      <w:proofErr w:type="spellStart"/>
      <w:r w:rsidRPr="00FC6359">
        <w:rPr>
          <w:rFonts w:cstheme="minorHAnsi"/>
        </w:rPr>
        <w:t>T</w:t>
      </w:r>
      <w:r w:rsidRPr="00FC6359">
        <w:rPr>
          <w:rFonts w:cstheme="minorHAnsi"/>
          <w:vertAlign w:val="subscript"/>
        </w:rPr>
        <w:t>amb</w:t>
      </w:r>
      <w:proofErr w:type="spellEnd"/>
      <w:r w:rsidRPr="00FC6359">
        <w:rPr>
          <w:rFonts w:cstheme="minorHAnsi"/>
        </w:rPr>
        <w:t>)/ (Thermal Resistance)(V</w:t>
      </w:r>
      <w:r w:rsidRPr="00FC6359">
        <w:rPr>
          <w:rFonts w:cstheme="minorHAnsi"/>
          <w:vertAlign w:val="subscript"/>
        </w:rPr>
        <w:t>DS</w:t>
      </w:r>
      <w:r w:rsidRPr="00FC6359">
        <w:rPr>
          <w:rFonts w:cstheme="minorHAnsi"/>
        </w:rPr>
        <w:t>)</w:t>
      </w:r>
    </w:p>
    <w:p w14:paraId="1DECE5F4" w14:textId="42AFCC41" w:rsidR="00E87F8B" w:rsidRPr="00FC6359" w:rsidRDefault="00E87F8B" w:rsidP="00E87F8B">
      <w:pPr>
        <w:spacing w:after="5" w:line="249" w:lineRule="auto"/>
        <w:ind w:left="765" w:firstLine="651"/>
        <w:rPr>
          <w:rFonts w:cstheme="minorHAnsi"/>
        </w:rPr>
      </w:pPr>
      <w:r w:rsidRPr="00FC6359">
        <w:rPr>
          <w:rFonts w:cstheme="minorHAnsi"/>
        </w:rPr>
        <w:t>= (175˚C - 50˚C)/62.5˚C(11.35V)</w:t>
      </w:r>
    </w:p>
    <w:p w14:paraId="243E8AC6" w14:textId="77777777" w:rsidR="00E87F8B" w:rsidRPr="00FC6359" w:rsidRDefault="00E87F8B" w:rsidP="00E87F8B">
      <w:pPr>
        <w:spacing w:after="5" w:line="249" w:lineRule="auto"/>
        <w:ind w:left="765"/>
        <w:rPr>
          <w:rFonts w:cstheme="minorHAnsi"/>
        </w:rPr>
      </w:pPr>
      <w:r w:rsidRPr="00FC6359">
        <w:rPr>
          <w:rFonts w:cstheme="minorHAnsi"/>
        </w:rPr>
        <w:t xml:space="preserve">   </w:t>
      </w:r>
      <w:r w:rsidRPr="00FC6359">
        <w:rPr>
          <w:rFonts w:cstheme="minorHAnsi"/>
        </w:rPr>
        <w:tab/>
        <w:t>= 176.2mA</w:t>
      </w:r>
    </w:p>
    <w:p w14:paraId="0E5E8C33" w14:textId="77777777" w:rsidR="00E87F8B" w:rsidRPr="00FC6359" w:rsidRDefault="00E87F8B" w:rsidP="00E87F8B">
      <w:pPr>
        <w:spacing w:after="5" w:line="249" w:lineRule="auto"/>
        <w:ind w:left="765"/>
        <w:rPr>
          <w:rFonts w:cstheme="minorHAnsi"/>
        </w:rPr>
      </w:pPr>
      <w:r w:rsidRPr="00FC6359">
        <w:rPr>
          <w:rFonts w:cstheme="minorHAnsi"/>
        </w:rPr>
        <w:t xml:space="preserve">R5 </w:t>
      </w:r>
      <w:r w:rsidRPr="00FC6359">
        <w:rPr>
          <w:rFonts w:cstheme="minorHAnsi"/>
        </w:rPr>
        <w:tab/>
        <w:t>= 0.65V/176.2mA</w:t>
      </w:r>
    </w:p>
    <w:p w14:paraId="5C3531D4" w14:textId="77777777" w:rsidR="00E87F8B" w:rsidRPr="00FC6359" w:rsidRDefault="00E87F8B" w:rsidP="00E87F8B">
      <w:pPr>
        <w:spacing w:after="5" w:line="249" w:lineRule="auto"/>
        <w:ind w:left="765"/>
        <w:rPr>
          <w:rFonts w:cstheme="minorHAnsi"/>
        </w:rPr>
      </w:pPr>
      <w:r w:rsidRPr="00FC6359">
        <w:rPr>
          <w:rFonts w:cstheme="minorHAnsi"/>
        </w:rPr>
        <w:tab/>
        <w:t>= 3.689ohm</w:t>
      </w:r>
    </w:p>
    <w:p w14:paraId="7FC57FC8" w14:textId="77777777" w:rsidR="00E87F8B" w:rsidRPr="00FC6359" w:rsidRDefault="00E87F8B" w:rsidP="00E87F8B">
      <w:pPr>
        <w:spacing w:after="5" w:line="249" w:lineRule="auto"/>
        <w:ind w:left="765"/>
        <w:rPr>
          <w:rFonts w:cstheme="minorHAnsi"/>
        </w:rPr>
      </w:pPr>
      <w:r w:rsidRPr="00FC6359">
        <w:rPr>
          <w:rFonts w:cstheme="minorHAnsi"/>
        </w:rPr>
        <w:tab/>
        <w:t>≈ 3.9ohm</w:t>
      </w:r>
    </w:p>
    <w:p w14:paraId="56C41FD4" w14:textId="67DC25E9" w:rsidR="00E87F8B" w:rsidRPr="00FC6359" w:rsidRDefault="00E87F8B" w:rsidP="00E87F8B">
      <w:pPr>
        <w:spacing w:after="5" w:line="249" w:lineRule="auto"/>
        <w:ind w:left="765"/>
        <w:rPr>
          <w:rFonts w:cstheme="minorHAnsi"/>
          <w:color w:val="C00000"/>
        </w:rPr>
      </w:pPr>
      <w:proofErr w:type="spellStart"/>
      <w:r w:rsidRPr="00230B98">
        <w:rPr>
          <w:rFonts w:cstheme="minorHAnsi"/>
        </w:rPr>
        <w:t>I</w:t>
      </w:r>
      <w:r w:rsidRPr="00230B98">
        <w:rPr>
          <w:rFonts w:cstheme="minorHAnsi"/>
          <w:vertAlign w:val="subscript"/>
        </w:rPr>
        <w:t>calc</w:t>
      </w:r>
      <w:proofErr w:type="spellEnd"/>
      <w:r w:rsidRPr="00230B98">
        <w:rPr>
          <w:rFonts w:cstheme="minorHAnsi"/>
          <w:vertAlign w:val="subscript"/>
        </w:rPr>
        <w:tab/>
      </w:r>
      <w:r w:rsidRPr="00230B98">
        <w:rPr>
          <w:rFonts w:cstheme="minorHAnsi"/>
        </w:rPr>
        <w:t>=</w:t>
      </w:r>
      <w:r w:rsidR="00230B98" w:rsidRPr="00230B98">
        <w:rPr>
          <w:rFonts w:cstheme="minorHAnsi"/>
        </w:rPr>
        <w:t xml:space="preserve"> 0.65V/3.9ohm</w:t>
      </w:r>
      <w:r w:rsidR="00230B98">
        <w:rPr>
          <w:rFonts w:cstheme="minorHAnsi"/>
          <w:color w:val="C00000"/>
        </w:rPr>
        <w:t xml:space="preserve"> </w:t>
      </w:r>
      <w:r w:rsidR="00230B98" w:rsidRPr="00230B98">
        <w:rPr>
          <w:rFonts w:cstheme="minorHAnsi"/>
        </w:rPr>
        <w:t>=</w:t>
      </w:r>
      <w:r w:rsidRPr="00FC6359">
        <w:rPr>
          <w:rFonts w:cstheme="minorHAnsi"/>
          <w:color w:val="C00000"/>
        </w:rPr>
        <w:t xml:space="preserve"> 166</w:t>
      </w:r>
      <w:r w:rsidR="002E51D1">
        <w:rPr>
          <w:rFonts w:cstheme="minorHAnsi"/>
          <w:color w:val="C00000"/>
        </w:rPr>
        <w:t>.</w:t>
      </w:r>
      <w:r w:rsidRPr="00FC6359">
        <w:rPr>
          <w:rFonts w:cstheme="minorHAnsi"/>
          <w:color w:val="C00000"/>
        </w:rPr>
        <w:t>7</w:t>
      </w:r>
      <w:r w:rsidR="002E51D1">
        <w:rPr>
          <w:rFonts w:cstheme="minorHAnsi"/>
          <w:color w:val="C00000"/>
        </w:rPr>
        <w:t>m</w:t>
      </w:r>
      <w:r w:rsidRPr="00FC6359">
        <w:rPr>
          <w:rFonts w:cstheme="minorHAnsi"/>
          <w:color w:val="C00000"/>
        </w:rPr>
        <w:t>A</w:t>
      </w:r>
    </w:p>
    <w:p w14:paraId="1DAA30CD" w14:textId="0B04F754" w:rsidR="00FC6359" w:rsidRPr="00FC6359" w:rsidRDefault="00FC6359" w:rsidP="00965033">
      <w:r w:rsidRPr="00FC6359">
        <w:t>Rbias2</w:t>
      </w:r>
    </w:p>
    <w:p w14:paraId="4C148385" w14:textId="251EF7F9" w:rsidR="00E87F8B" w:rsidRDefault="00FC6359" w:rsidP="00230B98">
      <w:pPr>
        <w:spacing w:after="0"/>
        <w:rPr>
          <w:rFonts w:cstheme="minorHAnsi"/>
        </w:rPr>
      </w:pPr>
      <w:r>
        <w:rPr>
          <w:rFonts w:cstheme="minorHAnsi"/>
        </w:rPr>
        <w:tab/>
        <w:t>I</w:t>
      </w:r>
      <w:r>
        <w:rPr>
          <w:rFonts w:cstheme="minorHAnsi"/>
          <w:vertAlign w:val="subscript"/>
        </w:rPr>
        <w:t>max_Rbias2</w:t>
      </w:r>
      <w:r>
        <w:rPr>
          <w:rFonts w:cstheme="minorHAnsi"/>
        </w:rPr>
        <w:t xml:space="preserve"> = 1mA</w:t>
      </w:r>
    </w:p>
    <w:p w14:paraId="301BDA95" w14:textId="77F734C6" w:rsidR="00FC6359" w:rsidRDefault="00FC6359" w:rsidP="00230B98">
      <w:pPr>
        <w:spacing w:after="0"/>
        <w:rPr>
          <w:rFonts w:cstheme="minorHAnsi"/>
        </w:rPr>
      </w:pPr>
      <w:r>
        <w:rPr>
          <w:rFonts w:cstheme="minorHAnsi"/>
        </w:rPr>
        <w:tab/>
        <w:t>V</w:t>
      </w:r>
      <w:r>
        <w:rPr>
          <w:rFonts w:cstheme="minorHAnsi"/>
          <w:vertAlign w:val="subscript"/>
        </w:rPr>
        <w:t>max_Rbias2</w:t>
      </w:r>
      <w:r>
        <w:rPr>
          <w:rFonts w:cstheme="minorHAnsi"/>
        </w:rPr>
        <w:t xml:space="preserve"> = 18.5V</w:t>
      </w:r>
    </w:p>
    <w:p w14:paraId="61B096A6" w14:textId="3817EEFD" w:rsidR="00FC6359" w:rsidRDefault="00FC6359" w:rsidP="00230B98">
      <w:pPr>
        <w:spacing w:after="0"/>
        <w:rPr>
          <w:rFonts w:cstheme="minorHAnsi"/>
        </w:rPr>
      </w:pPr>
      <w:r>
        <w:rPr>
          <w:rFonts w:cstheme="minorHAnsi"/>
        </w:rPr>
        <w:tab/>
        <w:t xml:space="preserve">Rbias2 </w:t>
      </w:r>
      <w:r>
        <w:rPr>
          <w:rFonts w:cstheme="minorHAnsi"/>
        </w:rPr>
        <w:tab/>
        <w:t>= 18.5V/1mA</w:t>
      </w:r>
    </w:p>
    <w:p w14:paraId="093841EC" w14:textId="439DD166" w:rsidR="00FC6359" w:rsidRDefault="00FC6359" w:rsidP="00230B98">
      <w:pPr>
        <w:spacing w:after="0"/>
        <w:rPr>
          <w:rFonts w:cstheme="minorHAnsi"/>
          <w:color w:val="C00000"/>
        </w:rPr>
      </w:pPr>
      <w:r>
        <w:rPr>
          <w:rFonts w:cstheme="minorHAnsi"/>
        </w:rPr>
        <w:tab/>
      </w:r>
      <w:r>
        <w:rPr>
          <w:rFonts w:cstheme="minorHAnsi"/>
        </w:rPr>
        <w:tab/>
        <w:t xml:space="preserve">= 18.5kohm ≈ </w:t>
      </w:r>
      <w:r w:rsidRPr="00E557D3">
        <w:rPr>
          <w:rFonts w:cstheme="minorHAnsi"/>
          <w:color w:val="C00000"/>
        </w:rPr>
        <w:t>20kohm</w:t>
      </w:r>
    </w:p>
    <w:p w14:paraId="18770B1A" w14:textId="3FB3CE51" w:rsidR="00E557D3" w:rsidRDefault="00E557D3" w:rsidP="00965033">
      <w:pPr>
        <w:rPr>
          <w:rFonts w:cstheme="minorHAnsi"/>
        </w:rPr>
      </w:pPr>
      <w:r>
        <w:rPr>
          <w:rFonts w:cstheme="minorHAnsi"/>
        </w:rPr>
        <w:t>Rf and R1</w:t>
      </w:r>
    </w:p>
    <w:p w14:paraId="2797127B" w14:textId="4462FDDB" w:rsidR="00E557D3" w:rsidRPr="0052030D" w:rsidRDefault="00E557D3" w:rsidP="00230B98">
      <w:pPr>
        <w:spacing w:after="0"/>
        <w:ind w:left="708"/>
      </w:pPr>
      <w:r w:rsidRPr="0052030D">
        <w:lastRenderedPageBreak/>
        <w:t>A</w:t>
      </w:r>
      <w:r w:rsidRPr="0052030D">
        <w:rPr>
          <w:vertAlign w:val="subscript"/>
        </w:rPr>
        <w:t>v</w:t>
      </w:r>
      <w:r>
        <w:t xml:space="preserve"> = Vo/Vi</w:t>
      </w:r>
      <w:r w:rsidRPr="0052030D">
        <w:t xml:space="preserve"> = (1 + Rf/R1)</w:t>
      </w:r>
    </w:p>
    <w:p w14:paraId="69ACCBA1" w14:textId="5932B1A6" w:rsidR="00E557D3" w:rsidRPr="00E557D3" w:rsidRDefault="00E557D3" w:rsidP="00230B98">
      <w:pPr>
        <w:spacing w:after="0"/>
        <w:ind w:left="708"/>
      </w:pPr>
      <w:r w:rsidRPr="00E557D3">
        <w:t xml:space="preserve">9V/2.5V </w:t>
      </w:r>
      <w:r w:rsidR="00965033">
        <w:tab/>
      </w:r>
      <w:r w:rsidRPr="00E557D3">
        <w:t>= 1 + (Rf/R1)</w:t>
      </w:r>
    </w:p>
    <w:p w14:paraId="250CBC40" w14:textId="57F2B36D" w:rsidR="00E557D3" w:rsidRDefault="00E557D3" w:rsidP="00230B98">
      <w:pPr>
        <w:spacing w:after="0"/>
        <w:ind w:left="708"/>
      </w:pPr>
      <w:r w:rsidRPr="00E557D3">
        <w:t xml:space="preserve">(Rf/R1) </w:t>
      </w:r>
      <w:r w:rsidR="00965033">
        <w:tab/>
      </w:r>
      <w:r w:rsidR="00965033">
        <w:tab/>
      </w:r>
      <w:r w:rsidRPr="00E557D3">
        <w:t>= 2.6</w:t>
      </w:r>
    </w:p>
    <w:p w14:paraId="14DA334B" w14:textId="77777777" w:rsidR="00230B98" w:rsidRDefault="00230B98" w:rsidP="00230B98">
      <w:pPr>
        <w:spacing w:after="0"/>
        <w:ind w:left="708"/>
      </w:pPr>
    </w:p>
    <w:p w14:paraId="7403A439" w14:textId="669BBD70" w:rsidR="0042330A" w:rsidRDefault="0042330A" w:rsidP="00230B98">
      <w:pPr>
        <w:spacing w:after="0"/>
        <w:ind w:left="708"/>
      </w:pPr>
      <w:r>
        <w:t>For op-amp output current of &lt; 2mA:</w:t>
      </w:r>
    </w:p>
    <w:p w14:paraId="7FBF617A" w14:textId="47F7E06D" w:rsidR="0042330A" w:rsidRDefault="0042330A" w:rsidP="00230B98">
      <w:pPr>
        <w:spacing w:after="0"/>
        <w:ind w:left="708"/>
      </w:pPr>
      <w:r>
        <w:tab/>
        <w:t>(R1 + Rf) ≥ 9V/2mA</w:t>
      </w:r>
    </w:p>
    <w:p w14:paraId="0B698D44" w14:textId="11EE7DCB" w:rsidR="0042330A" w:rsidRDefault="0042330A" w:rsidP="00230B98">
      <w:pPr>
        <w:spacing w:after="0"/>
        <w:ind w:left="708"/>
      </w:pPr>
      <w:r>
        <w:tab/>
        <w:t>(R1 + Rf) ≥ 4.5kohm</w:t>
      </w:r>
    </w:p>
    <w:p w14:paraId="055C9B68" w14:textId="77777777" w:rsidR="00230B98" w:rsidRDefault="00230B98" w:rsidP="00230B98">
      <w:pPr>
        <w:spacing w:after="0"/>
        <w:ind w:left="708"/>
      </w:pPr>
    </w:p>
    <w:p w14:paraId="4B255819" w14:textId="0F1CA6AB" w:rsidR="0042330A" w:rsidRDefault="0042330A" w:rsidP="00230B98">
      <w:pPr>
        <w:spacing w:after="0"/>
        <w:ind w:left="708"/>
      </w:pPr>
      <w:r>
        <w:t>V-</w:t>
      </w:r>
      <w:r w:rsidR="000273E1">
        <w:rPr>
          <w:vertAlign w:val="subscript"/>
        </w:rPr>
        <w:t>U1-A</w:t>
      </w:r>
      <w:r>
        <w:t xml:space="preserve"> </w:t>
      </w:r>
      <w:r w:rsidR="00965033">
        <w:tab/>
      </w:r>
      <w:r>
        <w:t>= R1(</w:t>
      </w:r>
      <w:proofErr w:type="spellStart"/>
      <w:r>
        <w:t>Vref</w:t>
      </w:r>
      <w:proofErr w:type="spellEnd"/>
      <w:r>
        <w:t>)/(R1 + Rf)</w:t>
      </w:r>
    </w:p>
    <w:p w14:paraId="08D85CF3" w14:textId="2BFD59C7" w:rsidR="000273E1" w:rsidRDefault="000273E1" w:rsidP="00230B98">
      <w:pPr>
        <w:spacing w:after="0"/>
        <w:ind w:left="708"/>
      </w:pPr>
      <w:r>
        <w:t xml:space="preserve">R1 </w:t>
      </w:r>
      <w:r w:rsidR="00235352">
        <w:tab/>
      </w:r>
      <w:r>
        <w:t>= V-</w:t>
      </w:r>
      <w:r>
        <w:rPr>
          <w:vertAlign w:val="subscript"/>
        </w:rPr>
        <w:t>U1-A</w:t>
      </w:r>
      <w:r>
        <w:t>(R1 + Rf)/</w:t>
      </w:r>
      <w:proofErr w:type="spellStart"/>
      <w:r>
        <w:t>Vref</w:t>
      </w:r>
      <w:proofErr w:type="spellEnd"/>
    </w:p>
    <w:p w14:paraId="764FEB00" w14:textId="6B605C54" w:rsidR="00235352" w:rsidRDefault="00235352" w:rsidP="00230B98">
      <w:pPr>
        <w:spacing w:after="0"/>
        <w:ind w:left="708" w:firstLine="708"/>
      </w:pPr>
      <w:r>
        <w:t>= 2.5V(4.5kohm)/9V</w:t>
      </w:r>
    </w:p>
    <w:p w14:paraId="15CB9CEE" w14:textId="56573F7D" w:rsidR="00E557D3" w:rsidRPr="00235352" w:rsidRDefault="00235352" w:rsidP="00230B98">
      <w:pPr>
        <w:spacing w:after="0"/>
        <w:ind w:left="708" w:firstLine="708"/>
      </w:pPr>
      <w:r>
        <w:t xml:space="preserve">= 1250ohm ≈ </w:t>
      </w:r>
      <w:r w:rsidRPr="00707F77">
        <w:rPr>
          <w:color w:val="C00000"/>
        </w:rPr>
        <w:t>1.5kohm</w:t>
      </w:r>
    </w:p>
    <w:p w14:paraId="749EB824" w14:textId="037DE090" w:rsidR="00E557D3" w:rsidRDefault="00E557D3" w:rsidP="00230B98">
      <w:pPr>
        <w:spacing w:after="0"/>
        <w:ind w:left="708"/>
        <w:rPr>
          <w:color w:val="C00000"/>
        </w:rPr>
      </w:pPr>
      <w:r>
        <w:t>Rf</w:t>
      </w:r>
      <w:r w:rsidR="00965033">
        <w:tab/>
      </w:r>
      <w:r>
        <w:t xml:space="preserve"> =</w:t>
      </w:r>
      <w:r w:rsidR="00235352">
        <w:t xml:space="preserve"> (2.6)R1 =</w:t>
      </w:r>
      <w:r>
        <w:t xml:space="preserve"> </w:t>
      </w:r>
      <w:r w:rsidRPr="00707F77">
        <w:rPr>
          <w:color w:val="C00000"/>
        </w:rPr>
        <w:t>3.9kohm</w:t>
      </w:r>
    </w:p>
    <w:p w14:paraId="3B5D0C1B" w14:textId="034D8591" w:rsidR="005C43BC" w:rsidRDefault="005C43BC" w:rsidP="00965033">
      <w:pPr>
        <w:rPr>
          <w:vertAlign w:val="subscript"/>
        </w:rPr>
      </w:pPr>
      <w:r>
        <w:t xml:space="preserve">Filter Capacitor </w:t>
      </w:r>
      <w:proofErr w:type="spellStart"/>
      <w:r>
        <w:t>C</w:t>
      </w:r>
      <w:r w:rsidR="001741AB">
        <w:rPr>
          <w:vertAlign w:val="subscript"/>
        </w:rPr>
        <w:t>f</w:t>
      </w:r>
      <w:proofErr w:type="spellEnd"/>
    </w:p>
    <w:p w14:paraId="3CA2397E" w14:textId="77777777" w:rsidR="00965033" w:rsidRDefault="00965033" w:rsidP="00A3321F">
      <w:pPr>
        <w:spacing w:after="0"/>
      </w:pPr>
      <w:r>
        <w:rPr>
          <w:vertAlign w:val="subscript"/>
        </w:rPr>
        <w:tab/>
      </w:r>
      <w:proofErr w:type="spellStart"/>
      <w:r>
        <w:t>C</w:t>
      </w:r>
      <w:r>
        <w:rPr>
          <w:vertAlign w:val="subscript"/>
        </w:rPr>
        <w:t>f</w:t>
      </w:r>
      <w:proofErr w:type="spellEnd"/>
      <w:r>
        <w:t xml:space="preserve"> </w:t>
      </w:r>
      <w:r>
        <w:tab/>
        <w:t xml:space="preserve">= </w:t>
      </w:r>
      <w:proofErr w:type="spellStart"/>
      <w:r>
        <w:t>I</w:t>
      </w:r>
      <w:r>
        <w:rPr>
          <w:vertAlign w:val="subscript"/>
        </w:rPr>
        <w:t>calc</w:t>
      </w:r>
      <w:proofErr w:type="spellEnd"/>
      <w:r>
        <w:t>/(2fV</w:t>
      </w:r>
      <w:r>
        <w:rPr>
          <w:vertAlign w:val="subscript"/>
        </w:rPr>
        <w:t>ripple</w:t>
      </w:r>
      <w:r>
        <w:t>)</w:t>
      </w:r>
    </w:p>
    <w:p w14:paraId="36846F0A" w14:textId="77777777" w:rsidR="00965033" w:rsidRDefault="00965033" w:rsidP="00A3321F">
      <w:pPr>
        <w:spacing w:after="0"/>
      </w:pPr>
      <w:r>
        <w:tab/>
      </w:r>
      <w:r>
        <w:tab/>
        <w:t>= 0.1667A/(2(60Hz)1V)</w:t>
      </w:r>
    </w:p>
    <w:p w14:paraId="11A4AB6D" w14:textId="77777777" w:rsidR="00965033" w:rsidRDefault="00965033" w:rsidP="00A3321F">
      <w:pPr>
        <w:spacing w:after="0"/>
      </w:pPr>
      <w:r>
        <w:tab/>
      </w:r>
      <w:r>
        <w:tab/>
        <w:t>= 1389.1667µF</w:t>
      </w:r>
    </w:p>
    <w:p w14:paraId="5009AEF7" w14:textId="1000E531" w:rsidR="00965033" w:rsidRPr="00965033" w:rsidRDefault="00965033" w:rsidP="00A3321F">
      <w:pPr>
        <w:spacing w:after="0"/>
      </w:pPr>
      <w:r>
        <w:tab/>
      </w:r>
      <w:r>
        <w:tab/>
        <w:t xml:space="preserve">≈ </w:t>
      </w:r>
      <w:r w:rsidRPr="005C5A07">
        <w:rPr>
          <w:color w:val="C00000"/>
        </w:rPr>
        <w:t>1000µF</w:t>
      </w:r>
    </w:p>
    <w:p w14:paraId="6B134741" w14:textId="5FB3C732" w:rsidR="00C4194E" w:rsidRDefault="00C4194E" w:rsidP="00C4194E">
      <w:pPr>
        <w:pStyle w:val="Heading1"/>
      </w:pPr>
      <w:r>
        <w:t>Measured Performance</w:t>
      </w:r>
    </w:p>
    <w:p w14:paraId="0EEDBA16" w14:textId="572DA1E1" w:rsidR="00A633F4" w:rsidRDefault="00A633F4" w:rsidP="00A633F4">
      <w:pPr>
        <w:jc w:val="center"/>
      </w:pPr>
      <w:r>
        <w:rPr>
          <w:noProof/>
        </w:rPr>
        <w:drawing>
          <wp:inline distT="0" distB="0" distL="0" distR="0" wp14:anchorId="14D32E7E" wp14:editId="5407D737">
            <wp:extent cx="4572000" cy="2743200"/>
            <wp:effectExtent l="0" t="0" r="0" b="0"/>
            <wp:docPr id="1" name="Chart 1">
              <a:extLst xmlns:a="http://schemas.openxmlformats.org/drawingml/2006/main">
                <a:ext uri="{FF2B5EF4-FFF2-40B4-BE49-F238E27FC236}">
                  <a16:creationId xmlns:a16="http://schemas.microsoft.com/office/drawing/2014/main" id="{98DE9315-0129-4E7C-AD8E-5A9A279B339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CA81014" w14:textId="19A6D6BC" w:rsidR="00A633F4" w:rsidRPr="000A074F" w:rsidRDefault="00A633F4" w:rsidP="00A633F4">
      <w:pPr>
        <w:jc w:val="center"/>
        <w:rPr>
          <w:vertAlign w:val="subscript"/>
        </w:rPr>
      </w:pPr>
      <w:r>
        <w:rPr>
          <w:b/>
        </w:rPr>
        <w:t xml:space="preserve">Figure </w:t>
      </w:r>
      <w:r w:rsidR="00BA05E3">
        <w:rPr>
          <w:b/>
        </w:rPr>
        <w:t>2</w:t>
      </w:r>
      <w:r>
        <w:rPr>
          <w:b/>
        </w:rPr>
        <w:t xml:space="preserve">: </w:t>
      </w:r>
      <w:r w:rsidR="002F4F20">
        <w:t>O</w:t>
      </w:r>
      <w:r>
        <w:t>utput</w:t>
      </w:r>
      <w:r w:rsidR="002F4F20">
        <w:t xml:space="preserve"> of voltage regulator</w:t>
      </w:r>
      <w:r>
        <w:t xml:space="preserve"> as load current increases</w:t>
      </w:r>
      <w:r w:rsidR="000A074F">
        <w:t>. Measured current limit: 158mA</w:t>
      </w:r>
    </w:p>
    <w:p w14:paraId="08A9A981" w14:textId="6FD870DC" w:rsidR="00FD5962" w:rsidRDefault="00FD5962" w:rsidP="00A633F4">
      <w:pPr>
        <w:jc w:val="center"/>
      </w:pPr>
    </w:p>
    <w:p w14:paraId="5D6EA531" w14:textId="78C42E7A" w:rsidR="00FD5962" w:rsidRDefault="00FD5962" w:rsidP="00A633F4">
      <w:pPr>
        <w:jc w:val="center"/>
      </w:pPr>
    </w:p>
    <w:p w14:paraId="1937EAD2" w14:textId="11382E5E" w:rsidR="00FD5962" w:rsidRDefault="00FD5962" w:rsidP="00A633F4">
      <w:pPr>
        <w:jc w:val="center"/>
      </w:pPr>
    </w:p>
    <w:p w14:paraId="335788D7" w14:textId="77777777" w:rsidR="00FD5962" w:rsidRDefault="00FD5962" w:rsidP="00A633F4">
      <w:pPr>
        <w:jc w:val="center"/>
      </w:pPr>
    </w:p>
    <w:p w14:paraId="71DAD4C6" w14:textId="77777777" w:rsidR="001677F9" w:rsidRPr="003D1FA3" w:rsidRDefault="001677F9" w:rsidP="001677F9">
      <w:pPr>
        <w:rPr>
          <w:rFonts w:ascii="Cambria Math" w:hAnsi="Cambria Math" w:cs="Arial"/>
        </w:rPr>
      </w:pPr>
      <w:r w:rsidRPr="003D1FA3">
        <w:rPr>
          <w:rFonts w:ascii="Cambria Math" w:hAnsi="Cambria Math" w:cs="Arial"/>
          <w:b/>
        </w:rPr>
        <w:t>Table 2</w:t>
      </w:r>
      <w:r w:rsidRPr="003D1FA3">
        <w:rPr>
          <w:rFonts w:ascii="Cambria Math" w:hAnsi="Cambria Math" w:cs="Arial"/>
        </w:rPr>
        <w:t>: Measured Voltage Regulator Performance Parameters.</w:t>
      </w:r>
    </w:p>
    <w:tbl>
      <w:tblPr>
        <w:tblStyle w:val="TableGrid"/>
        <w:tblW w:w="0" w:type="auto"/>
        <w:tblLook w:val="04A0" w:firstRow="1" w:lastRow="0" w:firstColumn="1" w:lastColumn="0" w:noHBand="0" w:noVBand="1"/>
      </w:tblPr>
      <w:tblGrid>
        <w:gridCol w:w="6565"/>
        <w:gridCol w:w="2785"/>
      </w:tblGrid>
      <w:tr w:rsidR="001677F9" w:rsidRPr="003D1FA3" w14:paraId="0C85C08E" w14:textId="77777777" w:rsidTr="00074F37">
        <w:tc>
          <w:tcPr>
            <w:tcW w:w="6565" w:type="dxa"/>
          </w:tcPr>
          <w:p w14:paraId="7321A45E" w14:textId="77777777" w:rsidR="001677F9" w:rsidRPr="003D1FA3" w:rsidRDefault="001677F9" w:rsidP="00074F37">
            <w:pPr>
              <w:jc w:val="center"/>
              <w:rPr>
                <w:rFonts w:ascii="Cambria Math" w:hAnsi="Cambria Math" w:cs="Arial"/>
                <w:b/>
              </w:rPr>
            </w:pPr>
            <w:r w:rsidRPr="003D1FA3">
              <w:rPr>
                <w:rFonts w:ascii="Cambria Math" w:hAnsi="Cambria Math" w:cs="Arial"/>
                <w:b/>
              </w:rPr>
              <w:t>Parameter</w:t>
            </w:r>
          </w:p>
        </w:tc>
        <w:tc>
          <w:tcPr>
            <w:tcW w:w="2785" w:type="dxa"/>
          </w:tcPr>
          <w:p w14:paraId="6CAB8E7A" w14:textId="77777777" w:rsidR="001677F9" w:rsidRPr="003D1FA3" w:rsidRDefault="001677F9" w:rsidP="00074F37">
            <w:pPr>
              <w:jc w:val="center"/>
              <w:rPr>
                <w:rFonts w:ascii="Cambria Math" w:hAnsi="Cambria Math" w:cs="Arial"/>
                <w:b/>
              </w:rPr>
            </w:pPr>
            <w:r w:rsidRPr="003D1FA3">
              <w:rPr>
                <w:rFonts w:ascii="Cambria Math" w:hAnsi="Cambria Math" w:cs="Arial"/>
                <w:b/>
              </w:rPr>
              <w:t>Measured Values</w:t>
            </w:r>
          </w:p>
        </w:tc>
      </w:tr>
      <w:tr w:rsidR="001677F9" w:rsidRPr="003D1FA3" w14:paraId="221E5D02" w14:textId="77777777" w:rsidTr="00074F37">
        <w:tc>
          <w:tcPr>
            <w:tcW w:w="6565" w:type="dxa"/>
          </w:tcPr>
          <w:p w14:paraId="0238C029" w14:textId="77777777" w:rsidR="001677F9" w:rsidRPr="003D1FA3" w:rsidRDefault="001677F9" w:rsidP="00074F37">
            <w:pPr>
              <w:rPr>
                <w:rFonts w:ascii="Cambria Math" w:hAnsi="Cambria Math" w:cs="Arial"/>
              </w:rPr>
            </w:pPr>
            <w:r w:rsidRPr="003D1FA3">
              <w:rPr>
                <w:rFonts w:ascii="Cambria Math" w:hAnsi="Cambria Math" w:cs="Arial"/>
              </w:rPr>
              <w:t xml:space="preserve">Measured Current Limit Value (mA). </w:t>
            </w:r>
          </w:p>
        </w:tc>
        <w:tc>
          <w:tcPr>
            <w:tcW w:w="2785" w:type="dxa"/>
          </w:tcPr>
          <w:p w14:paraId="56309DB0" w14:textId="4020B9FD" w:rsidR="001677F9" w:rsidRPr="003D1FA3" w:rsidRDefault="002E51D1" w:rsidP="00074F37">
            <w:pPr>
              <w:jc w:val="center"/>
              <w:rPr>
                <w:rFonts w:ascii="Cambria Math" w:hAnsi="Cambria Math" w:cs="Arial"/>
                <w:color w:val="B35E06" w:themeColor="accent1" w:themeShade="BF"/>
              </w:rPr>
            </w:pPr>
            <w:r>
              <w:rPr>
                <w:rFonts w:ascii="Cambria Math" w:hAnsi="Cambria Math" w:cs="Arial"/>
                <w:color w:val="B35E06" w:themeColor="accent1" w:themeShade="BF"/>
              </w:rPr>
              <w:t>158mA</w:t>
            </w:r>
          </w:p>
        </w:tc>
      </w:tr>
      <w:tr w:rsidR="001677F9" w:rsidRPr="003D1FA3" w14:paraId="43BBA4E4" w14:textId="77777777" w:rsidTr="00074F37">
        <w:tc>
          <w:tcPr>
            <w:tcW w:w="6565" w:type="dxa"/>
          </w:tcPr>
          <w:p w14:paraId="01E2C7B5" w14:textId="77777777" w:rsidR="001677F9" w:rsidRPr="003D1FA3" w:rsidRDefault="001677F9" w:rsidP="00074F37">
            <w:pPr>
              <w:rPr>
                <w:rFonts w:ascii="Cambria Math" w:hAnsi="Cambria Math" w:cs="Arial"/>
              </w:rPr>
            </w:pPr>
            <w:r w:rsidRPr="003D1FA3">
              <w:rPr>
                <w:rFonts w:ascii="Cambria Math" w:hAnsi="Cambria Math" w:cs="Arial"/>
              </w:rPr>
              <w:t xml:space="preserve">Percent error between measured and </w:t>
            </w:r>
            <w:r>
              <w:rPr>
                <w:rFonts w:ascii="Cambria Math" w:hAnsi="Cambria Math" w:cs="Arial"/>
              </w:rPr>
              <w:t>calculated current limit value, with % Error = (100)</w:t>
            </w:r>
            <w:r w:rsidRPr="003D1FA3">
              <w:rPr>
                <w:rFonts w:ascii="Cambria Math" w:hAnsi="Cambria Math" w:cs="Arial"/>
              </w:rPr>
              <w:t>(</w:t>
            </w:r>
            <w:proofErr w:type="spellStart"/>
            <w:r w:rsidRPr="003D1FA3">
              <w:rPr>
                <w:rFonts w:ascii="Cambria Math" w:hAnsi="Cambria Math" w:cs="Arial"/>
              </w:rPr>
              <w:t>I</w:t>
            </w:r>
            <w:r w:rsidRPr="003D1FA3">
              <w:rPr>
                <w:rFonts w:ascii="Cambria Math" w:hAnsi="Cambria Math" w:cs="Arial"/>
                <w:vertAlign w:val="subscript"/>
              </w:rPr>
              <w:t>meas</w:t>
            </w:r>
            <w:proofErr w:type="spellEnd"/>
            <w:r w:rsidRPr="003D1FA3">
              <w:rPr>
                <w:rFonts w:ascii="Cambria Math" w:hAnsi="Cambria Math" w:cs="Arial"/>
              </w:rPr>
              <w:t xml:space="preserve"> – </w:t>
            </w:r>
            <w:proofErr w:type="spellStart"/>
            <w:r w:rsidRPr="003D1FA3">
              <w:rPr>
                <w:rFonts w:ascii="Cambria Math" w:hAnsi="Cambria Math" w:cs="Arial"/>
              </w:rPr>
              <w:t>I</w:t>
            </w:r>
            <w:r w:rsidRPr="003D1FA3">
              <w:rPr>
                <w:rFonts w:ascii="Cambria Math" w:hAnsi="Cambria Math" w:cs="Arial"/>
                <w:vertAlign w:val="subscript"/>
              </w:rPr>
              <w:t>calc</w:t>
            </w:r>
            <w:proofErr w:type="spellEnd"/>
            <w:r w:rsidRPr="003D1FA3">
              <w:rPr>
                <w:rFonts w:ascii="Cambria Math" w:hAnsi="Cambria Math" w:cs="Arial"/>
              </w:rPr>
              <w:t xml:space="preserve"> )/(</w:t>
            </w:r>
            <w:proofErr w:type="spellStart"/>
            <w:r w:rsidRPr="003D1FA3">
              <w:rPr>
                <w:rFonts w:ascii="Cambria Math" w:hAnsi="Cambria Math" w:cs="Arial"/>
              </w:rPr>
              <w:t>I</w:t>
            </w:r>
            <w:r w:rsidRPr="003D1FA3">
              <w:rPr>
                <w:rFonts w:ascii="Cambria Math" w:hAnsi="Cambria Math" w:cs="Arial"/>
                <w:vertAlign w:val="subscript"/>
              </w:rPr>
              <w:t>calc</w:t>
            </w:r>
            <w:proofErr w:type="spellEnd"/>
            <w:r w:rsidRPr="003D1FA3">
              <w:rPr>
                <w:rFonts w:ascii="Cambria Math" w:hAnsi="Cambria Math" w:cs="Arial"/>
              </w:rPr>
              <w:t>).</w:t>
            </w:r>
          </w:p>
        </w:tc>
        <w:tc>
          <w:tcPr>
            <w:tcW w:w="2785" w:type="dxa"/>
          </w:tcPr>
          <w:p w14:paraId="74142425" w14:textId="31FEE67F" w:rsidR="001677F9" w:rsidRPr="003D1FA3" w:rsidRDefault="00A13ED2" w:rsidP="00074F37">
            <w:pPr>
              <w:jc w:val="center"/>
              <w:rPr>
                <w:rFonts w:ascii="Cambria Math" w:hAnsi="Cambria Math" w:cs="Arial"/>
              </w:rPr>
            </w:pPr>
            <w:r>
              <w:rPr>
                <w:rFonts w:ascii="Cambria Math" w:hAnsi="Cambria Math" w:cs="Arial"/>
                <w:color w:val="B35E06" w:themeColor="accent1" w:themeShade="BF"/>
              </w:rPr>
              <w:t>-5.22%</w:t>
            </w:r>
          </w:p>
        </w:tc>
      </w:tr>
      <w:tr w:rsidR="001677F9" w:rsidRPr="003D1FA3" w14:paraId="33DE2C73" w14:textId="77777777" w:rsidTr="00074F37">
        <w:tc>
          <w:tcPr>
            <w:tcW w:w="6565" w:type="dxa"/>
          </w:tcPr>
          <w:p w14:paraId="10B19C91" w14:textId="77777777" w:rsidR="001677F9" w:rsidRPr="003D1FA3" w:rsidRDefault="001677F9" w:rsidP="00074F37">
            <w:pPr>
              <w:rPr>
                <w:rFonts w:ascii="Cambria Math" w:hAnsi="Cambria Math" w:cs="Arial"/>
              </w:rPr>
            </w:pPr>
            <w:r>
              <w:rPr>
                <w:rFonts w:ascii="Cambria Math" w:hAnsi="Cambria Math" w:cs="Arial"/>
              </w:rPr>
              <w:t>Calculated input voltage ripple for 0.9</w:t>
            </w:r>
            <w:r w:rsidRPr="003D1FA3">
              <w:rPr>
                <w:rFonts w:ascii="Cambria Math" w:hAnsi="Cambria Math" w:cs="Arial"/>
              </w:rPr>
              <w:t>I</w:t>
            </w:r>
            <w:r w:rsidRPr="003D1FA3">
              <w:rPr>
                <w:rFonts w:ascii="Cambria Math" w:hAnsi="Cambria Math" w:cs="Arial"/>
                <w:vertAlign w:val="subscript"/>
              </w:rPr>
              <w:t>calc</w:t>
            </w:r>
            <w:r>
              <w:rPr>
                <w:rFonts w:ascii="Cambria Math" w:hAnsi="Cambria Math" w:cs="Arial"/>
              </w:rPr>
              <w:t>.</w:t>
            </w:r>
          </w:p>
        </w:tc>
        <w:tc>
          <w:tcPr>
            <w:tcW w:w="2785" w:type="dxa"/>
          </w:tcPr>
          <w:p w14:paraId="08D02312" w14:textId="2FA04121" w:rsidR="001677F9" w:rsidRPr="003D1FA3" w:rsidRDefault="006666DD" w:rsidP="00074F37">
            <w:pPr>
              <w:jc w:val="center"/>
              <w:rPr>
                <w:rFonts w:ascii="Cambria Math" w:hAnsi="Cambria Math" w:cs="Arial"/>
              </w:rPr>
            </w:pPr>
            <w:r>
              <w:rPr>
                <w:rFonts w:ascii="Cambria Math" w:hAnsi="Cambria Math" w:cs="Arial"/>
                <w:color w:val="B35E06" w:themeColor="accent1" w:themeShade="BF"/>
              </w:rPr>
              <w:t>1.3</w:t>
            </w:r>
            <w:r w:rsidR="00755541">
              <w:rPr>
                <w:rFonts w:ascii="Cambria Math" w:hAnsi="Cambria Math" w:cs="Arial"/>
                <w:color w:val="B35E06" w:themeColor="accent1" w:themeShade="BF"/>
              </w:rPr>
              <w:t>9</w:t>
            </w:r>
            <w:r w:rsidR="001677F9" w:rsidRPr="001209C0">
              <w:rPr>
                <w:rFonts w:ascii="Cambria Math" w:hAnsi="Cambria Math" w:cs="Arial"/>
                <w:color w:val="B35E06" w:themeColor="accent1" w:themeShade="BF"/>
              </w:rPr>
              <w:t>V pk-pk</w:t>
            </w:r>
          </w:p>
        </w:tc>
      </w:tr>
      <w:tr w:rsidR="001677F9" w:rsidRPr="003D1FA3" w14:paraId="21E37686" w14:textId="77777777" w:rsidTr="00074F37">
        <w:tc>
          <w:tcPr>
            <w:tcW w:w="6565" w:type="dxa"/>
          </w:tcPr>
          <w:p w14:paraId="6D5C197B" w14:textId="77777777" w:rsidR="001677F9" w:rsidRPr="003D1FA3" w:rsidRDefault="001677F9" w:rsidP="00074F37">
            <w:pPr>
              <w:rPr>
                <w:rFonts w:ascii="Cambria Math" w:hAnsi="Cambria Math" w:cs="Arial"/>
              </w:rPr>
            </w:pPr>
            <w:r w:rsidRPr="003D1FA3">
              <w:rPr>
                <w:rFonts w:ascii="Cambria Math" w:hAnsi="Cambria Math" w:cs="Arial"/>
              </w:rPr>
              <w:t>Measured input voltage ripple (∆</w:t>
            </w:r>
            <w:proofErr w:type="spellStart"/>
            <w:r w:rsidRPr="003D1FA3">
              <w:rPr>
                <w:rFonts w:ascii="Cambria Math" w:hAnsi="Cambria Math" w:cs="Arial"/>
              </w:rPr>
              <w:t>Vfiltered</w:t>
            </w:r>
            <w:proofErr w:type="spellEnd"/>
            <w:r w:rsidRPr="003D1FA3">
              <w:rPr>
                <w:rFonts w:ascii="Cambria Math" w:hAnsi="Cambria Math" w:cs="Arial"/>
              </w:rPr>
              <w:t>) for the output loaded at approximately 90% of current limit (</w:t>
            </w:r>
            <w:proofErr w:type="spellStart"/>
            <w:r w:rsidRPr="003D1FA3">
              <w:rPr>
                <w:rFonts w:ascii="Cambria Math" w:hAnsi="Cambria Math" w:cs="Arial"/>
              </w:rPr>
              <w:t>Vpk</w:t>
            </w:r>
            <w:proofErr w:type="spellEnd"/>
            <w:r w:rsidRPr="003D1FA3">
              <w:rPr>
                <w:rFonts w:ascii="Cambria Math" w:hAnsi="Cambria Math" w:cs="Arial"/>
              </w:rPr>
              <w:t>-pk).</w:t>
            </w:r>
          </w:p>
        </w:tc>
        <w:tc>
          <w:tcPr>
            <w:tcW w:w="2785" w:type="dxa"/>
          </w:tcPr>
          <w:p w14:paraId="014A7E7F" w14:textId="71647317" w:rsidR="001677F9" w:rsidRPr="003D1FA3" w:rsidRDefault="001677F9" w:rsidP="00074F37">
            <w:pPr>
              <w:jc w:val="center"/>
              <w:rPr>
                <w:rFonts w:ascii="Cambria Math" w:hAnsi="Cambria Math" w:cs="Arial"/>
              </w:rPr>
            </w:pPr>
            <w:r w:rsidRPr="003D1FA3">
              <w:rPr>
                <w:rFonts w:ascii="Cambria Math" w:hAnsi="Cambria Math" w:cs="Arial"/>
                <w:color w:val="B35E06" w:themeColor="accent1" w:themeShade="BF"/>
              </w:rPr>
              <w:t xml:space="preserve"> </w:t>
            </w:r>
            <w:r w:rsidR="00942ED0">
              <w:rPr>
                <w:rFonts w:ascii="Cambria Math" w:hAnsi="Cambria Math" w:cs="Arial"/>
                <w:color w:val="B35E06" w:themeColor="accent1" w:themeShade="BF"/>
              </w:rPr>
              <w:t>1.73</w:t>
            </w:r>
            <w:r w:rsidRPr="003D1FA3">
              <w:rPr>
                <w:rFonts w:ascii="Cambria Math" w:hAnsi="Cambria Math" w:cs="Arial"/>
                <w:color w:val="B35E06" w:themeColor="accent1" w:themeShade="BF"/>
              </w:rPr>
              <w:t>V pk-pk</w:t>
            </w:r>
          </w:p>
        </w:tc>
      </w:tr>
      <w:tr w:rsidR="001677F9" w:rsidRPr="003D1FA3" w14:paraId="06E349CF" w14:textId="77777777" w:rsidTr="00074F37">
        <w:tc>
          <w:tcPr>
            <w:tcW w:w="6565" w:type="dxa"/>
          </w:tcPr>
          <w:p w14:paraId="2E46C8DA" w14:textId="77777777" w:rsidR="001677F9" w:rsidRPr="003D1FA3" w:rsidRDefault="001677F9" w:rsidP="00074F37">
            <w:pPr>
              <w:rPr>
                <w:rFonts w:ascii="Cambria Math" w:hAnsi="Cambria Math" w:cs="Arial"/>
              </w:rPr>
            </w:pPr>
            <w:r w:rsidRPr="003D1FA3">
              <w:rPr>
                <w:rFonts w:ascii="Cambria Math" w:hAnsi="Cambria Math" w:cs="Arial"/>
              </w:rPr>
              <w:t>Measured output voltage for no external load. (V).</w:t>
            </w:r>
          </w:p>
        </w:tc>
        <w:tc>
          <w:tcPr>
            <w:tcW w:w="2785" w:type="dxa"/>
          </w:tcPr>
          <w:p w14:paraId="6C940DD3" w14:textId="16E79FCA" w:rsidR="001677F9" w:rsidRPr="003D1FA3" w:rsidRDefault="007F2661" w:rsidP="00074F37">
            <w:pPr>
              <w:jc w:val="center"/>
              <w:rPr>
                <w:rFonts w:ascii="Cambria Math" w:hAnsi="Cambria Math" w:cs="Arial"/>
              </w:rPr>
            </w:pPr>
            <w:r>
              <w:rPr>
                <w:rFonts w:ascii="Cambria Math" w:hAnsi="Cambria Math" w:cs="Arial"/>
                <w:color w:val="B35E06" w:themeColor="accent1" w:themeShade="BF"/>
              </w:rPr>
              <w:t>8.823V</w:t>
            </w:r>
          </w:p>
        </w:tc>
      </w:tr>
      <w:tr w:rsidR="001677F9" w:rsidRPr="003D1FA3" w14:paraId="4F8081CE" w14:textId="77777777" w:rsidTr="00074F37">
        <w:tc>
          <w:tcPr>
            <w:tcW w:w="6565" w:type="dxa"/>
          </w:tcPr>
          <w:p w14:paraId="58934684" w14:textId="77777777" w:rsidR="001677F9" w:rsidRPr="003D1FA3" w:rsidRDefault="001677F9" w:rsidP="00074F37">
            <w:pPr>
              <w:rPr>
                <w:rFonts w:ascii="Cambria Math" w:hAnsi="Cambria Math" w:cs="Arial"/>
              </w:rPr>
            </w:pPr>
            <w:r w:rsidRPr="003D1FA3">
              <w:rPr>
                <w:rFonts w:ascii="Cambria Math" w:hAnsi="Cambria Math" w:cs="Arial"/>
              </w:rPr>
              <w:t>Measured output voltage for regulator loaded at approximately 90% of current limit. (V)</w:t>
            </w:r>
          </w:p>
        </w:tc>
        <w:tc>
          <w:tcPr>
            <w:tcW w:w="2785" w:type="dxa"/>
          </w:tcPr>
          <w:p w14:paraId="25051843" w14:textId="1229CF0F" w:rsidR="001677F9" w:rsidRPr="003D1FA3" w:rsidRDefault="007F2661" w:rsidP="00074F37">
            <w:pPr>
              <w:jc w:val="center"/>
              <w:rPr>
                <w:rFonts w:ascii="Cambria Math" w:hAnsi="Cambria Math" w:cs="Arial"/>
              </w:rPr>
            </w:pPr>
            <w:r>
              <w:rPr>
                <w:rFonts w:ascii="Cambria Math" w:hAnsi="Cambria Math" w:cs="Arial"/>
                <w:color w:val="B35E06" w:themeColor="accent1" w:themeShade="BF"/>
              </w:rPr>
              <w:t>8.724</w:t>
            </w:r>
            <w:r w:rsidR="001677F9">
              <w:rPr>
                <w:rFonts w:ascii="Cambria Math" w:hAnsi="Cambria Math" w:cs="Arial"/>
                <w:color w:val="B35E06" w:themeColor="accent1" w:themeShade="BF"/>
              </w:rPr>
              <w:t>V</w:t>
            </w:r>
          </w:p>
        </w:tc>
      </w:tr>
      <w:tr w:rsidR="001677F9" w:rsidRPr="003D1FA3" w14:paraId="36AFF120" w14:textId="77777777" w:rsidTr="00074F37">
        <w:tc>
          <w:tcPr>
            <w:tcW w:w="6565" w:type="dxa"/>
          </w:tcPr>
          <w:p w14:paraId="10008FE9" w14:textId="77777777" w:rsidR="001677F9" w:rsidRPr="003D1FA3" w:rsidRDefault="001677F9" w:rsidP="00074F37">
            <w:pPr>
              <w:rPr>
                <w:rFonts w:ascii="Cambria Math" w:hAnsi="Cambria Math" w:cs="Arial"/>
              </w:rPr>
            </w:pPr>
            <w:r w:rsidRPr="003D1FA3">
              <w:rPr>
                <w:rFonts w:ascii="Cambria Math" w:hAnsi="Cambria Math" w:cs="Arial"/>
              </w:rPr>
              <w:t>120 Hz Ripple Rejection in dB at 90% of current limit.</w:t>
            </w:r>
          </w:p>
        </w:tc>
        <w:tc>
          <w:tcPr>
            <w:tcW w:w="2785" w:type="dxa"/>
          </w:tcPr>
          <w:p w14:paraId="009D897B" w14:textId="6907C81A" w:rsidR="001677F9" w:rsidRPr="003D1FA3" w:rsidRDefault="00E328E5" w:rsidP="00074F37">
            <w:pPr>
              <w:jc w:val="center"/>
              <w:rPr>
                <w:rFonts w:ascii="Cambria Math" w:hAnsi="Cambria Math" w:cs="Arial"/>
              </w:rPr>
            </w:pPr>
            <w:r>
              <w:rPr>
                <w:rFonts w:ascii="Cambria Math" w:hAnsi="Cambria Math" w:cs="Arial"/>
                <w:color w:val="B35E06" w:themeColor="accent1" w:themeShade="BF"/>
              </w:rPr>
              <w:t>11.8</w:t>
            </w:r>
            <w:r w:rsidR="001677F9" w:rsidRPr="003D1FA3">
              <w:rPr>
                <w:rFonts w:ascii="Cambria Math" w:hAnsi="Cambria Math" w:cs="Arial"/>
                <w:color w:val="B35E06" w:themeColor="accent1" w:themeShade="BF"/>
              </w:rPr>
              <w:t xml:space="preserve"> dB</w:t>
            </w:r>
          </w:p>
        </w:tc>
      </w:tr>
      <w:tr w:rsidR="001677F9" w:rsidRPr="003D1FA3" w14:paraId="7F5D3E94" w14:textId="77777777" w:rsidTr="00074F37">
        <w:tc>
          <w:tcPr>
            <w:tcW w:w="6565" w:type="dxa"/>
          </w:tcPr>
          <w:p w14:paraId="16C2305F" w14:textId="77777777" w:rsidR="001677F9" w:rsidRPr="003D1FA3" w:rsidRDefault="001677F9" w:rsidP="00074F37">
            <w:pPr>
              <w:rPr>
                <w:rFonts w:ascii="Cambria Math" w:hAnsi="Cambria Math" w:cs="Arial"/>
              </w:rPr>
            </w:pPr>
            <w:r w:rsidRPr="003D1FA3">
              <w:rPr>
                <w:rFonts w:ascii="Cambria Math" w:hAnsi="Cambria Math" w:cs="Arial"/>
              </w:rPr>
              <w:t>DC input voltage which turns on your LED indicator (V).</w:t>
            </w:r>
          </w:p>
        </w:tc>
        <w:tc>
          <w:tcPr>
            <w:tcW w:w="2785" w:type="dxa"/>
          </w:tcPr>
          <w:p w14:paraId="32C65FFD" w14:textId="60C0AFA6" w:rsidR="001677F9" w:rsidRPr="003D1FA3" w:rsidRDefault="00007972" w:rsidP="00074F37">
            <w:pPr>
              <w:jc w:val="center"/>
              <w:rPr>
                <w:rFonts w:ascii="Cambria Math" w:hAnsi="Cambria Math" w:cs="Arial"/>
                <w:color w:val="B35E06" w:themeColor="accent1" w:themeShade="BF"/>
              </w:rPr>
            </w:pPr>
            <w:r>
              <w:rPr>
                <w:rFonts w:ascii="Cambria Math" w:hAnsi="Cambria Math" w:cs="Arial"/>
                <w:color w:val="B35E06" w:themeColor="accent1" w:themeShade="BF"/>
              </w:rPr>
              <w:t>1</w:t>
            </w:r>
            <w:r w:rsidR="001273D4">
              <w:rPr>
                <w:rFonts w:ascii="Cambria Math" w:hAnsi="Cambria Math" w:cs="Arial"/>
                <w:color w:val="B35E06" w:themeColor="accent1" w:themeShade="BF"/>
              </w:rPr>
              <w:t>4.5</w:t>
            </w:r>
            <w:r>
              <w:rPr>
                <w:rFonts w:ascii="Cambria Math" w:hAnsi="Cambria Math" w:cs="Arial"/>
                <w:color w:val="B35E06" w:themeColor="accent1" w:themeShade="BF"/>
              </w:rPr>
              <w:t>V</w:t>
            </w:r>
          </w:p>
        </w:tc>
      </w:tr>
    </w:tbl>
    <w:p w14:paraId="20C8EC9F" w14:textId="3D2BD3F5" w:rsidR="003B259A" w:rsidRPr="00303C98" w:rsidRDefault="003B259A" w:rsidP="006666DD">
      <w:pPr>
        <w:rPr>
          <w:rFonts w:cstheme="minorHAnsi"/>
        </w:rPr>
      </w:pPr>
    </w:p>
    <w:p w14:paraId="23DC2888" w14:textId="1CB2927C" w:rsidR="00D04FB9" w:rsidRDefault="00D04FB9" w:rsidP="006666DD">
      <w:pPr>
        <w:rPr>
          <w:rFonts w:cstheme="minorHAnsi"/>
        </w:rPr>
      </w:pPr>
      <w:r>
        <w:rPr>
          <w:rFonts w:cstheme="minorHAnsi"/>
          <w:noProof/>
        </w:rPr>
        <w:drawing>
          <wp:inline distT="0" distB="0" distL="0" distR="0" wp14:anchorId="39AEE6D9" wp14:editId="77AF573C">
            <wp:extent cx="5943600" cy="3341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lta Vout.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09AA51ED" w14:textId="0480D776" w:rsidR="00D04FB9" w:rsidRDefault="00D04FB9" w:rsidP="00A633F4">
      <w:pPr>
        <w:jc w:val="center"/>
        <w:rPr>
          <w:rFonts w:cstheme="minorHAnsi"/>
        </w:rPr>
      </w:pPr>
      <w:r w:rsidRPr="00303C98">
        <w:rPr>
          <w:rFonts w:cstheme="minorHAnsi"/>
          <w:b/>
        </w:rPr>
        <w:t xml:space="preserve">Figure </w:t>
      </w:r>
      <w:r w:rsidR="00BA05E3">
        <w:rPr>
          <w:rFonts w:cstheme="minorHAnsi"/>
          <w:b/>
        </w:rPr>
        <w:t>3</w:t>
      </w:r>
      <w:r w:rsidRPr="00303C98">
        <w:rPr>
          <w:rFonts w:cstheme="minorHAnsi"/>
          <w:b/>
        </w:rPr>
        <w:t xml:space="preserve">: </w:t>
      </w:r>
      <w:r w:rsidRPr="00303C98">
        <w:rPr>
          <w:rFonts w:cstheme="minorHAnsi"/>
        </w:rPr>
        <w:t>Output Voltage Ripple Measurement of a DC Power Supply</w:t>
      </w:r>
      <w:r w:rsidR="007D36CF" w:rsidRPr="00303C98">
        <w:rPr>
          <w:rFonts w:cstheme="minorHAnsi"/>
        </w:rPr>
        <w:t>. ∆Y = ∆</w:t>
      </w:r>
      <w:proofErr w:type="spellStart"/>
      <w:r w:rsidR="007D36CF" w:rsidRPr="00303C98">
        <w:rPr>
          <w:rFonts w:cstheme="minorHAnsi"/>
        </w:rPr>
        <w:t>Vout</w:t>
      </w:r>
      <w:proofErr w:type="spellEnd"/>
      <w:r w:rsidR="007D36CF" w:rsidRPr="00303C98">
        <w:rPr>
          <w:rFonts w:cstheme="minorHAnsi"/>
        </w:rPr>
        <w:t xml:space="preserve"> = 483mV</w:t>
      </w:r>
    </w:p>
    <w:p w14:paraId="225CF700" w14:textId="07B046A5" w:rsidR="00C4194E" w:rsidRDefault="00C4194E" w:rsidP="00C4194E">
      <w:pPr>
        <w:pStyle w:val="Heading1"/>
      </w:pPr>
      <w:r>
        <w:lastRenderedPageBreak/>
        <w:t>Discussion and Conclusions</w:t>
      </w:r>
    </w:p>
    <w:p w14:paraId="1092DDE5" w14:textId="23D5EF5A" w:rsidR="00C4194E" w:rsidRDefault="00C2097B" w:rsidP="00C2097B">
      <w:pPr>
        <w:jc w:val="center"/>
      </w:pPr>
      <w:r>
        <w:rPr>
          <w:noProof/>
        </w:rPr>
        <w:drawing>
          <wp:inline distT="0" distB="0" distL="0" distR="0" wp14:anchorId="55531709" wp14:editId="6CA27E62">
            <wp:extent cx="3670068" cy="3144636"/>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9V Power Supply Photo.jpg"/>
                    <pic:cNvPicPr/>
                  </pic:nvPicPr>
                  <pic:blipFill rotWithShape="1">
                    <a:blip r:embed="rId13" cstate="print">
                      <a:extLst>
                        <a:ext uri="{28A0092B-C50C-407E-A947-70E740481C1C}">
                          <a14:useLocalDpi xmlns:a14="http://schemas.microsoft.com/office/drawing/2010/main" val="0"/>
                        </a:ext>
                      </a:extLst>
                    </a:blip>
                    <a:srcRect l="23660" t="20829" r="14562" b="8592"/>
                    <a:stretch/>
                  </pic:blipFill>
                  <pic:spPr bwMode="auto">
                    <a:xfrm>
                      <a:off x="0" y="0"/>
                      <a:ext cx="3671824" cy="3146141"/>
                    </a:xfrm>
                    <a:prstGeom prst="rect">
                      <a:avLst/>
                    </a:prstGeom>
                    <a:ln>
                      <a:noFill/>
                    </a:ln>
                    <a:extLst>
                      <a:ext uri="{53640926-AAD7-44D8-BBD7-CCE9431645EC}">
                        <a14:shadowObscured xmlns:a14="http://schemas.microsoft.com/office/drawing/2010/main"/>
                      </a:ext>
                    </a:extLst>
                  </pic:spPr>
                </pic:pic>
              </a:graphicData>
            </a:graphic>
          </wp:inline>
        </w:drawing>
      </w:r>
    </w:p>
    <w:p w14:paraId="614C0F15" w14:textId="3DC10610" w:rsidR="00C2097B" w:rsidRDefault="00C2097B" w:rsidP="00C2097B">
      <w:pPr>
        <w:jc w:val="center"/>
      </w:pPr>
      <w:r>
        <w:rPr>
          <w:b/>
        </w:rPr>
        <w:t xml:space="preserve">Figure 4: </w:t>
      </w:r>
      <w:r>
        <w:t>Photo of completed 9V power supply</w:t>
      </w:r>
    </w:p>
    <w:p w14:paraId="3112670F" w14:textId="424FD6FC" w:rsidR="006B7C24" w:rsidRDefault="006B7C24" w:rsidP="006B7C24">
      <w:r>
        <w:t xml:space="preserve">I learned a lot over the course of this project about how lots of the things we learned about all work together. It was </w:t>
      </w:r>
      <w:proofErr w:type="gramStart"/>
      <w:r>
        <w:t>really great</w:t>
      </w:r>
      <w:proofErr w:type="gramEnd"/>
      <w:r>
        <w:t xml:space="preserve"> to revisit the current limiter and solidify in my mind how it works. I also enjoyed the chance to see some of the practical uses for op-amps and se</w:t>
      </w:r>
      <w:r w:rsidR="0025594C">
        <w:t>e</w:t>
      </w:r>
      <w:r>
        <w:t xml:space="preserve"> how they can be both a good amplifier and a voltage regulator.</w:t>
      </w:r>
      <w:r w:rsidR="00664E09">
        <w:t xml:space="preserve"> In the future I would change things by taking a little more time make sense of everything before beginning to solder parts onto the PCB. I learned a lot as I built this circuit and tested it, but it would have been nice to have a complete idea of how everything works together ahead of time.</w:t>
      </w:r>
    </w:p>
    <w:p w14:paraId="0BF75D0A" w14:textId="1BD7FAA0" w:rsidR="0044629F" w:rsidRPr="00C2097B" w:rsidRDefault="0044629F" w:rsidP="006B7C24">
      <w:r>
        <w:t xml:space="preserve">Note: If the ripple rejection looks a bit off that because it is. I accidentally connected </w:t>
      </w:r>
      <w:r w:rsidR="004D4532">
        <w:t>an AC voltage source instead of an oscilloscope probe to a test point and I believe I fried either my LM385 or something else around the op-amp</w:t>
      </w:r>
      <w:r w:rsidR="00512DEF">
        <w:t>. One of my lessons learned would probably be to be more careful</w:t>
      </w:r>
      <w:r w:rsidR="005E2F43">
        <w:t xml:space="preserve"> about which cable I’m connecting to which part of my board.</w:t>
      </w:r>
    </w:p>
    <w:sectPr w:rsidR="0044629F" w:rsidRPr="00C2097B" w:rsidSect="00855982">
      <w:footerReference w:type="default" r:id="rId14"/>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8E7403" w14:textId="77777777" w:rsidR="00193A63" w:rsidRDefault="00193A63" w:rsidP="00855982">
      <w:pPr>
        <w:spacing w:after="0" w:line="240" w:lineRule="auto"/>
      </w:pPr>
      <w:r>
        <w:separator/>
      </w:r>
    </w:p>
  </w:endnote>
  <w:endnote w:type="continuationSeparator" w:id="0">
    <w:p w14:paraId="4EB5B604" w14:textId="77777777" w:rsidR="00193A63" w:rsidRDefault="00193A63"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59961"/>
      <w:docPartObj>
        <w:docPartGallery w:val="Page Numbers (Bottom of Page)"/>
        <w:docPartUnique/>
      </w:docPartObj>
    </w:sdtPr>
    <w:sdtEndPr>
      <w:rPr>
        <w:noProof/>
      </w:rPr>
    </w:sdtEndPr>
    <w:sdtContent>
      <w:p w14:paraId="0E3F732C" w14:textId="77777777" w:rsidR="00855982" w:rsidRDefault="00855982">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93C2C4" w14:textId="77777777" w:rsidR="00193A63" w:rsidRDefault="00193A63" w:rsidP="00855982">
      <w:pPr>
        <w:spacing w:after="0" w:line="240" w:lineRule="auto"/>
      </w:pPr>
      <w:r>
        <w:separator/>
      </w:r>
    </w:p>
  </w:footnote>
  <w:footnote w:type="continuationSeparator" w:id="0">
    <w:p w14:paraId="7D46A81B" w14:textId="77777777" w:rsidR="00193A63" w:rsidRDefault="00193A63"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0"/>
  </w:num>
  <w:num w:numId="14">
    <w:abstractNumId w:val="17"/>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5"/>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177"/>
    <w:rsid w:val="00007972"/>
    <w:rsid w:val="000273E1"/>
    <w:rsid w:val="0006561F"/>
    <w:rsid w:val="000A074F"/>
    <w:rsid w:val="000D60CD"/>
    <w:rsid w:val="000E3C91"/>
    <w:rsid w:val="00100279"/>
    <w:rsid w:val="001273D4"/>
    <w:rsid w:val="001677F9"/>
    <w:rsid w:val="001741AB"/>
    <w:rsid w:val="00175136"/>
    <w:rsid w:val="00182924"/>
    <w:rsid w:val="00193A63"/>
    <w:rsid w:val="001D4362"/>
    <w:rsid w:val="002047E5"/>
    <w:rsid w:val="00206177"/>
    <w:rsid w:val="002170AD"/>
    <w:rsid w:val="00230B98"/>
    <w:rsid w:val="00235352"/>
    <w:rsid w:val="0025594C"/>
    <w:rsid w:val="00287E50"/>
    <w:rsid w:val="002B3531"/>
    <w:rsid w:val="002E51D1"/>
    <w:rsid w:val="002F4F20"/>
    <w:rsid w:val="00303C98"/>
    <w:rsid w:val="00333A91"/>
    <w:rsid w:val="00342050"/>
    <w:rsid w:val="00346488"/>
    <w:rsid w:val="003764B4"/>
    <w:rsid w:val="003961F8"/>
    <w:rsid w:val="003B259A"/>
    <w:rsid w:val="004138FA"/>
    <w:rsid w:val="004158E0"/>
    <w:rsid w:val="0042330A"/>
    <w:rsid w:val="0044629F"/>
    <w:rsid w:val="004848C6"/>
    <w:rsid w:val="004D4532"/>
    <w:rsid w:val="00512DEF"/>
    <w:rsid w:val="00534841"/>
    <w:rsid w:val="00566E63"/>
    <w:rsid w:val="00584474"/>
    <w:rsid w:val="005A57E2"/>
    <w:rsid w:val="005C2362"/>
    <w:rsid w:val="005C43BC"/>
    <w:rsid w:val="005C5A07"/>
    <w:rsid w:val="005E2F43"/>
    <w:rsid w:val="00664E09"/>
    <w:rsid w:val="006666DD"/>
    <w:rsid w:val="006724D0"/>
    <w:rsid w:val="00674D0B"/>
    <w:rsid w:val="006B7C24"/>
    <w:rsid w:val="00707F77"/>
    <w:rsid w:val="0072535F"/>
    <w:rsid w:val="007430BF"/>
    <w:rsid w:val="00752E18"/>
    <w:rsid w:val="00755541"/>
    <w:rsid w:val="007833A7"/>
    <w:rsid w:val="00792599"/>
    <w:rsid w:val="007D36CF"/>
    <w:rsid w:val="007F2661"/>
    <w:rsid w:val="008172B8"/>
    <w:rsid w:val="00855982"/>
    <w:rsid w:val="00875121"/>
    <w:rsid w:val="008E53EA"/>
    <w:rsid w:val="008F7369"/>
    <w:rsid w:val="009002E7"/>
    <w:rsid w:val="00940DF9"/>
    <w:rsid w:val="00941251"/>
    <w:rsid w:val="00942ED0"/>
    <w:rsid w:val="00965033"/>
    <w:rsid w:val="00984119"/>
    <w:rsid w:val="00A10484"/>
    <w:rsid w:val="00A13ED2"/>
    <w:rsid w:val="00A1727F"/>
    <w:rsid w:val="00A3321F"/>
    <w:rsid w:val="00A43785"/>
    <w:rsid w:val="00A459C2"/>
    <w:rsid w:val="00A53FF1"/>
    <w:rsid w:val="00A633F4"/>
    <w:rsid w:val="00A71CB8"/>
    <w:rsid w:val="00AB63AE"/>
    <w:rsid w:val="00AC42D2"/>
    <w:rsid w:val="00B24C92"/>
    <w:rsid w:val="00B509E1"/>
    <w:rsid w:val="00B77B95"/>
    <w:rsid w:val="00BA05E3"/>
    <w:rsid w:val="00C1575D"/>
    <w:rsid w:val="00C2097B"/>
    <w:rsid w:val="00C403E2"/>
    <w:rsid w:val="00C4194E"/>
    <w:rsid w:val="00C63F57"/>
    <w:rsid w:val="00C71375"/>
    <w:rsid w:val="00C83E5E"/>
    <w:rsid w:val="00D04FB9"/>
    <w:rsid w:val="00D05ACB"/>
    <w:rsid w:val="00D35D14"/>
    <w:rsid w:val="00D96FF9"/>
    <w:rsid w:val="00DA6A16"/>
    <w:rsid w:val="00DD40AA"/>
    <w:rsid w:val="00DF0359"/>
    <w:rsid w:val="00E328E5"/>
    <w:rsid w:val="00E557D3"/>
    <w:rsid w:val="00E55F1A"/>
    <w:rsid w:val="00E82DC1"/>
    <w:rsid w:val="00E85137"/>
    <w:rsid w:val="00E87F8B"/>
    <w:rsid w:val="00EA30E6"/>
    <w:rsid w:val="00EC5657"/>
    <w:rsid w:val="00FA62DB"/>
    <w:rsid w:val="00FC474D"/>
    <w:rsid w:val="00FC6359"/>
    <w:rsid w:val="00FD262C"/>
    <w:rsid w:val="00FD5962"/>
    <w:rsid w:val="00FE5D48"/>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C6D25"/>
  <w15:chartTrackingRefBased/>
  <w15:docId w15:val="{1D3F8A72-DB3C-407B-9A0C-9AB79682D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semiHidden/>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semiHidden/>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semiHidden/>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table" w:styleId="TableGrid">
    <w:name w:val="Table Grid"/>
    <w:basedOn w:val="TableNormal"/>
    <w:uiPriority w:val="39"/>
    <w:rsid w:val="001677F9"/>
    <w:pPr>
      <w:spacing w:after="0" w:line="240" w:lineRule="auto"/>
    </w:pPr>
    <w:rPr>
      <w:rFonts w:ascii="Times New Roman" w:eastAsia="Times New Roma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557D3"/>
    <w:pPr>
      <w:ind w:left="720"/>
      <w:contextualSpacing/>
    </w:pPr>
    <w:rPr>
      <w:rFonts w:ascii="Calibri" w:eastAsia="Calibri" w:hAnsi="Calibri"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jpe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hart" Target="charts/chart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cott\AppData\Roaming\Microsoft\Templates\Report%20design%20(blank).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scott\OneDrive\Documents\School\Winter%202019\ECEN%20350%20Electronic%20Devices%20and%20Circuits\Power%20Supply%20Project\Measurement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Voltage Output</a:t>
            </a:r>
            <a:r>
              <a:rPr lang="en-US" baseline="0"/>
              <a:t> as Load Current Increases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none"/>
          </c:marker>
          <c:xVal>
            <c:numRef>
              <c:f>Sheet1!$C$2:$C$13</c:f>
              <c:numCache>
                <c:formatCode>General</c:formatCode>
                <c:ptCount val="12"/>
                <c:pt idx="0">
                  <c:v>8.8230000000000001E-6</c:v>
                </c:pt>
                <c:pt idx="1">
                  <c:v>8.823000000000001E-3</c:v>
                </c:pt>
                <c:pt idx="2">
                  <c:v>1.6460000000000002E-2</c:v>
                </c:pt>
                <c:pt idx="3">
                  <c:v>4.4109999999999996E-2</c:v>
                </c:pt>
                <c:pt idx="4">
                  <c:v>8.8230000000000003E-2</c:v>
                </c:pt>
                <c:pt idx="5">
                  <c:v>0.11455844155844155</c:v>
                </c:pt>
                <c:pt idx="6">
                  <c:v>0.13365151515151516</c:v>
                </c:pt>
                <c:pt idx="7">
                  <c:v>0.15861818181818182</c:v>
                </c:pt>
                <c:pt idx="8">
                  <c:v>0.15872</c:v>
                </c:pt>
                <c:pt idx="9">
                  <c:v>0.16572115384615388</c:v>
                </c:pt>
                <c:pt idx="10">
                  <c:v>0.1690909090909091</c:v>
                </c:pt>
                <c:pt idx="11">
                  <c:v>0.16500000000000001</c:v>
                </c:pt>
              </c:numCache>
            </c:numRef>
          </c:xVal>
          <c:yVal>
            <c:numRef>
              <c:f>Sheet1!$D$2:$D$13</c:f>
              <c:numCache>
                <c:formatCode>General</c:formatCode>
                <c:ptCount val="12"/>
                <c:pt idx="0">
                  <c:v>8.8230000000000004</c:v>
                </c:pt>
                <c:pt idx="1">
                  <c:v>8.8230000000000004</c:v>
                </c:pt>
                <c:pt idx="2">
                  <c:v>8.23</c:v>
                </c:pt>
                <c:pt idx="3">
                  <c:v>8.8219999999999992</c:v>
                </c:pt>
                <c:pt idx="4">
                  <c:v>8.8230000000000004</c:v>
                </c:pt>
                <c:pt idx="5">
                  <c:v>8.8209999999999997</c:v>
                </c:pt>
                <c:pt idx="6">
                  <c:v>8.8209999999999997</c:v>
                </c:pt>
                <c:pt idx="7">
                  <c:v>8.7240000000000002</c:v>
                </c:pt>
                <c:pt idx="8">
                  <c:v>7.9359999999999999</c:v>
                </c:pt>
                <c:pt idx="9">
                  <c:v>6.8940000000000001</c:v>
                </c:pt>
                <c:pt idx="10">
                  <c:v>5.58</c:v>
                </c:pt>
                <c:pt idx="11">
                  <c:v>3.63</c:v>
                </c:pt>
              </c:numCache>
            </c:numRef>
          </c:yVal>
          <c:smooth val="0"/>
          <c:extLst>
            <c:ext xmlns:c16="http://schemas.microsoft.com/office/drawing/2014/chart" uri="{C3380CC4-5D6E-409C-BE32-E72D297353CC}">
              <c16:uniqueId val="{00000000-198E-4DC0-B006-AD253EAE5B28}"/>
            </c:ext>
          </c:extLst>
        </c:ser>
        <c:dLbls>
          <c:showLegendKey val="0"/>
          <c:showVal val="0"/>
          <c:showCatName val="0"/>
          <c:showSerName val="0"/>
          <c:showPercent val="0"/>
          <c:showBubbleSize val="0"/>
        </c:dLbls>
        <c:axId val="436024328"/>
        <c:axId val="436021704"/>
      </c:scatterChart>
      <c:valAx>
        <c:axId val="43602432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Load</a:t>
                </a:r>
                <a:r>
                  <a:rPr lang="en-US" baseline="0"/>
                  <a:t> Current (A)</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6021704"/>
        <c:crosses val="autoZero"/>
        <c:crossBetween val="midCat"/>
      </c:valAx>
      <c:valAx>
        <c:axId val="4360217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Output</a:t>
                </a:r>
                <a:r>
                  <a:rPr lang="en-US" baseline="0"/>
                  <a:t> Voltage (V)</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602432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Report design (blank)</Template>
  <TotalTime>442</TotalTime>
  <Pages>6</Pages>
  <Words>897</Words>
  <Characters>5113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Scott Madeux</dc:creator>
  <cp:lastModifiedBy>Scott Madeux</cp:lastModifiedBy>
  <cp:revision>92</cp:revision>
  <dcterms:created xsi:type="dcterms:W3CDTF">2019-04-03T14:56:00Z</dcterms:created>
  <dcterms:modified xsi:type="dcterms:W3CDTF">2019-08-13T16:05:00Z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